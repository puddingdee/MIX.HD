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1BD3" w14:textId="77777777" w:rsidR="00FB1592" w:rsidRPr="0073454D" w:rsidRDefault="00FA4511" w:rsidP="00FA4511">
      <w:pPr>
        <w:pStyle w:val="ImagePlaceholder"/>
        <w:rPr>
          <w:rFonts w:ascii="Modern DOS 9x16" w:hAnsi="Modern DOS 9x16" w:cs="Good Old DOS"/>
        </w:rPr>
      </w:pPr>
      <w:r w:rsidRPr="0073454D">
        <w:rPr>
          <w:rFonts w:ascii="Modern DOS 9x16" w:hAnsi="Modern DOS 9x16" w:cs="Good Old DOS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518E5EB" wp14:editId="41B44716">
                <wp:simplePos x="0" y="0"/>
                <wp:positionH relativeFrom="column">
                  <wp:posOffset>-1135940</wp:posOffset>
                </wp:positionH>
                <wp:positionV relativeFrom="paragraph">
                  <wp:posOffset>-628650</wp:posOffset>
                </wp:positionV>
                <wp:extent cx="7772400" cy="10067925"/>
                <wp:effectExtent l="0" t="0" r="0" b="15875"/>
                <wp:wrapNone/>
                <wp:docPr id="11" name="Group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877035-C2D3-DB41-8CDE-EF76C5D91AA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925"/>
                          <a:chOff x="-1299" y="-6494"/>
                          <a:chExt cx="5299364" cy="6864494"/>
                        </a:xfrm>
                      </wpg:grpSpPr>
                      <wps:wsp>
                        <wps:cNvPr id="2" name="Freeform 2">
                          <a:extLst>
                            <a:ext uri="{FF2B5EF4-FFF2-40B4-BE49-F238E27FC236}">
                              <a16:creationId xmlns:a16="http://schemas.microsoft.com/office/drawing/2014/main" id="{09015DF4-D327-B64A-A276-0F6BAD993A92}"/>
                            </a:ext>
                          </a:extLst>
                        </wps:cNvPr>
                        <wps:cNvSpPr/>
                        <wps:spPr>
                          <a:xfrm>
                            <a:off x="-1299" y="-6494"/>
                            <a:ext cx="5299364" cy="6858000"/>
                          </a:xfrm>
                          <a:custGeom>
                            <a:avLst/>
                            <a:gdLst>
                              <a:gd name="connsiteX0" fmla="*/ 0 w 5299364"/>
                              <a:gd name="connsiteY0" fmla="*/ 0 h 6858000"/>
                              <a:gd name="connsiteX1" fmla="*/ 5299364 w 5299364"/>
                              <a:gd name="connsiteY1" fmla="*/ 0 h 6858000"/>
                              <a:gd name="connsiteX2" fmla="*/ 5299364 w 5299364"/>
                              <a:gd name="connsiteY2" fmla="*/ 6858000 h 6858000"/>
                              <a:gd name="connsiteX3" fmla="*/ 0 w 529936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299364" h="6858000">
                                <a:moveTo>
                                  <a:pt x="0" y="0"/>
                                </a:moveTo>
                                <a:lnTo>
                                  <a:pt x="5299364" y="0"/>
                                </a:lnTo>
                                <a:lnTo>
                                  <a:pt x="529936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>
                          <a:extLst>
                            <a:ext uri="{FF2B5EF4-FFF2-40B4-BE49-F238E27FC236}">
                              <a16:creationId xmlns:a16="http://schemas.microsoft.com/office/drawing/2014/main" id="{E8A4EE16-F10D-C94B-B81D-0E56AB6E71B6}"/>
                            </a:ext>
                          </a:extLst>
                        </wps:cNvPr>
                        <wps:cNvSpPr/>
                        <wps:spPr>
                          <a:xfrm>
                            <a:off x="0" y="278389"/>
                            <a:ext cx="3744624" cy="8659"/>
                          </a:xfrm>
                          <a:custGeom>
                            <a:avLst/>
                            <a:gdLst>
                              <a:gd name="connsiteX0" fmla="*/ 0 w 3744624"/>
                              <a:gd name="connsiteY0" fmla="*/ 0 h 8659"/>
                              <a:gd name="connsiteX1" fmla="*/ 3744624 w 3744624"/>
                              <a:gd name="connsiteY1" fmla="*/ 0 h 86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744624" h="8659">
                                <a:moveTo>
                                  <a:pt x="0" y="0"/>
                                </a:moveTo>
                                <a:lnTo>
                                  <a:pt x="3744624" y="0"/>
                                </a:lnTo>
                              </a:path>
                            </a:pathLst>
                          </a:custGeom>
                          <a:ln w="6490" cap="flat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4">
                          <a:extLst>
                            <a:ext uri="{FF2B5EF4-FFF2-40B4-BE49-F238E27FC236}">
                              <a16:creationId xmlns:a16="http://schemas.microsoft.com/office/drawing/2014/main" id="{A8B585A9-5469-8C4A-9F63-59572E50EFFA}"/>
                            </a:ext>
                          </a:extLst>
                        </wps:cNvPr>
                        <wps:cNvSpPr/>
                        <wps:spPr>
                          <a:xfrm>
                            <a:off x="338570" y="0"/>
                            <a:ext cx="8659" cy="6858000"/>
                          </a:xfrm>
                          <a:custGeom>
                            <a:avLst/>
                            <a:gdLst>
                              <a:gd name="connsiteX0" fmla="*/ 0 w 8659"/>
                              <a:gd name="connsiteY0" fmla="*/ 0 h 6858000"/>
                              <a:gd name="connsiteX1" fmla="*/ 0 w 8659"/>
                              <a:gd name="connsiteY1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659" h="6858000">
                                <a:moveTo>
                                  <a:pt x="0" y="0"/>
                                </a:moveTo>
                                <a:lnTo>
                                  <a:pt x="0" y="6858000"/>
                                </a:lnTo>
                              </a:path>
                            </a:pathLst>
                          </a:custGeom>
                          <a:ln w="6490" cap="flat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53A39" id="Group 10" o:spid="_x0000_s1026" alt="&quot;&quot;" style="position:absolute;margin-left:-89.45pt;margin-top:-49.5pt;width:612pt;height:792.75pt;z-index:-251657216;mso-width-relative:margin;mso-height-relative:margin" coordorigin="-12,-64" coordsize="52993,686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">
                <v:shape id="Freeform 2" o:spid="_x0000_s1027" style="position:absolute;left:-12;top:-64;width:52992;height:68579;visibility:visible;mso-wrap-style:square;v-text-anchor:middle" coordsize="5299364,685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" path="m,l5299364,r,6858000l,6858000,,xe" fillcolor="#1b251e [3215]" stroked="f" strokeweight=".24036mm">
                  <v:stroke joinstyle="miter"/>
                  <v:path arrowok="t" o:connecttype="custom" o:connectlocs="0,0;5299364,0;5299364,6858000;0,6858000" o:connectangles="0,0,0,0"/>
                </v:shape>
                <v:shape id="Freeform 3" o:spid="_x0000_s1028" style="position:absolute;top:2783;width:37446;height:87;visibility:visible;mso-wrap-style:square;v-text-anchor:middle" coordsize="3744624,86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" path="m,l3744624,e" filled="f" strokecolor="#e86538 [3205]" strokeweight=".18028mm">
                  <v:path arrowok="t" o:connecttype="custom" o:connectlocs="0,0;3744624,0" o:connectangles="0,0"/>
                </v:shape>
                <v:shape id="Freeform 4" o:spid="_x0000_s1029" style="position:absolute;left:3385;width:87;height:68580;visibility:visible;mso-wrap-style:square;v-text-anchor:middle" coordsize="8659,685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" path="m,l,6858000e" filled="f" strokecolor="#e86538 [3205]" strokeweight=".18028mm">
                  <v:path arrowok="t" o:connecttype="custom" o:connectlocs="0,0;0,6858000" o:connectangles="0,0"/>
                </v:shape>
                <w10:anchorlock/>
              </v:group>
            </w:pict>
          </mc:Fallback>
        </mc:AlternateContent>
      </w:r>
    </w:p>
    <w:tbl>
      <w:tblPr>
        <w:tblStyle w:val="PlainTable3"/>
        <w:tblW w:w="9063" w:type="dxa"/>
        <w:tblLayout w:type="fixed"/>
        <w:tblLook w:val="0600" w:firstRow="0" w:lastRow="0" w:firstColumn="0" w:lastColumn="0" w:noHBand="1" w:noVBand="1"/>
      </w:tblPr>
      <w:tblGrid>
        <w:gridCol w:w="5937"/>
        <w:gridCol w:w="639"/>
        <w:gridCol w:w="2487"/>
      </w:tblGrid>
      <w:tr w:rsidR="00A152BD" w:rsidRPr="0073454D" w14:paraId="0616AB63" w14:textId="77777777" w:rsidTr="00B16560">
        <w:trPr>
          <w:trHeight w:val="170"/>
        </w:trPr>
        <w:tc>
          <w:tcPr>
            <w:tcW w:w="5937" w:type="dxa"/>
          </w:tcPr>
          <w:p w14:paraId="1D05695D" w14:textId="7BD25BA4" w:rsidR="00A152BD" w:rsidRPr="0073454D" w:rsidRDefault="000B5A8C" w:rsidP="00E42512">
            <w:pPr>
              <w:pStyle w:val="Heading1"/>
              <w:rPr>
                <w:rFonts w:ascii="Modern DOS 9x16" w:hAnsi="Modern DOS 9x16" w:cs="Good Old DOS"/>
                <w:szCs w:val="20"/>
              </w:rPr>
            </w:pPr>
            <w:r w:rsidRPr="0073454D">
              <w:rPr>
                <w:rFonts w:ascii="Modern DOS 9x16" w:hAnsi="Modern DOS 9x16" w:cs="Good Old DOS"/>
              </w:rPr>
              <w:t>User Manual</w:t>
            </w:r>
          </w:p>
        </w:tc>
        <w:tc>
          <w:tcPr>
            <w:tcW w:w="3126" w:type="dxa"/>
            <w:gridSpan w:val="2"/>
          </w:tcPr>
          <w:p w14:paraId="73A7C3FD" w14:textId="77777777" w:rsidR="00A152BD" w:rsidRPr="0073454D" w:rsidRDefault="00A152BD" w:rsidP="00327C71">
            <w:pPr>
              <w:rPr>
                <w:rFonts w:ascii="Modern DOS 9x16" w:hAnsi="Modern DOS 9x16" w:cs="Good Old DOS"/>
                <w:szCs w:val="20"/>
              </w:rPr>
            </w:pPr>
          </w:p>
        </w:tc>
      </w:tr>
      <w:tr w:rsidR="00B16560" w:rsidRPr="0073454D" w14:paraId="4DCFA8AF" w14:textId="77777777" w:rsidTr="00B16560">
        <w:trPr>
          <w:trHeight w:val="1277"/>
        </w:trPr>
        <w:tc>
          <w:tcPr>
            <w:tcW w:w="5937" w:type="dxa"/>
          </w:tcPr>
          <w:p w14:paraId="45921AE7" w14:textId="77777777" w:rsidR="00603888" w:rsidRPr="0073454D" w:rsidRDefault="00603888" w:rsidP="00933FF7">
            <w:pPr>
              <w:pStyle w:val="Title"/>
              <w:rPr>
                <w:rFonts w:ascii="Modern DOS 9x16" w:hAnsi="Modern DOS 9x16" w:cs="Good Old DOS"/>
                <w:sz w:val="96"/>
              </w:rPr>
            </w:pPr>
            <w:r w:rsidRPr="0073454D">
              <w:rPr>
                <w:rFonts w:ascii="Modern DOS 9x16" w:hAnsi="Modern DOS 9x16" w:cs="Good Old DOS"/>
                <w:sz w:val="96"/>
              </w:rPr>
              <w:t>mix_Br2001</w:t>
            </w:r>
          </w:p>
        </w:tc>
        <w:tc>
          <w:tcPr>
            <w:tcW w:w="639" w:type="dxa"/>
          </w:tcPr>
          <w:p w14:paraId="111ED8FA" w14:textId="77777777" w:rsidR="00603888" w:rsidRPr="0073454D" w:rsidRDefault="00603888" w:rsidP="00E42512">
            <w:pPr>
              <w:rPr>
                <w:rFonts w:ascii="Modern DOS 9x16" w:hAnsi="Modern DOS 9x16" w:cs="Good Old DOS"/>
              </w:rPr>
            </w:pPr>
          </w:p>
        </w:tc>
        <w:tc>
          <w:tcPr>
            <w:tcW w:w="2486" w:type="dxa"/>
          </w:tcPr>
          <w:p w14:paraId="6776A61E" w14:textId="77777777" w:rsidR="00603888" w:rsidRPr="0073454D" w:rsidRDefault="00603888" w:rsidP="00E42512">
            <w:pPr>
              <w:pStyle w:val="Heading2"/>
              <w:rPr>
                <w:rFonts w:ascii="Modern DOS 9x16" w:hAnsi="Modern DOS 9x16" w:cs="Good Old DOS"/>
                <w:szCs w:val="20"/>
              </w:rPr>
            </w:pPr>
            <w:r w:rsidRPr="0073454D">
              <w:rPr>
                <w:rFonts w:ascii="Modern DOS 9x16" w:hAnsi="Modern DOS 9x16" w:cs="Good Old DOS"/>
                <w:color w:val="FFC000" w:themeColor="accent1"/>
              </w:rPr>
              <w:t>!!!!!!!!!!!!!!!!!!!!!!!!!!!!!!!!!</w:t>
            </w:r>
          </w:p>
        </w:tc>
      </w:tr>
    </w:tbl>
    <w:p w14:paraId="57BD155A" w14:textId="77777777" w:rsidR="00A152BD" w:rsidRPr="0073454D" w:rsidRDefault="00A152BD" w:rsidP="00327C71">
      <w:pPr>
        <w:rPr>
          <w:rFonts w:ascii="Modern DOS 9x16" w:hAnsi="Modern DOS 9x16" w:cs="Good Old DOS"/>
          <w:szCs w:val="20"/>
        </w:rPr>
      </w:pPr>
    </w:p>
    <w:tbl>
      <w:tblPr>
        <w:tblStyle w:val="TableGridLight"/>
        <w:tblW w:w="9085" w:type="dxa"/>
        <w:tblLayout w:type="fixed"/>
        <w:tblLook w:val="0600" w:firstRow="0" w:lastRow="0" w:firstColumn="0" w:lastColumn="0" w:noHBand="1" w:noVBand="1"/>
      </w:tblPr>
      <w:tblGrid>
        <w:gridCol w:w="4045"/>
        <w:gridCol w:w="5040"/>
      </w:tblGrid>
      <w:tr w:rsidR="006B1373" w:rsidRPr="0073454D" w14:paraId="0638D43E" w14:textId="77777777" w:rsidTr="00C64BE8">
        <w:trPr>
          <w:trHeight w:val="1188"/>
        </w:trPr>
        <w:tc>
          <w:tcPr>
            <w:tcW w:w="9085" w:type="dxa"/>
            <w:gridSpan w:val="2"/>
          </w:tcPr>
          <w:p w14:paraId="0BE90A32" w14:textId="428CA9CC" w:rsidR="006B1373" w:rsidRPr="001A0E9D" w:rsidRDefault="008805BE" w:rsidP="008805BE">
            <w:pPr>
              <w:tabs>
                <w:tab w:val="left" w:pos="2432"/>
              </w:tabs>
              <w:rPr>
                <w:rFonts w:ascii="Modern DOS 9x16" w:hAnsi="Modern DOS 9x16" w:cs="Good Old DOS"/>
                <w:sz w:val="24"/>
              </w:rPr>
            </w:pPr>
            <w:r w:rsidRPr="001A0E9D">
              <w:rPr>
                <w:rFonts w:ascii="Modern DOS 9x16" w:hAnsi="Modern DOS 9x16" w:cs="Good Old DOS"/>
                <w:sz w:val="24"/>
              </w:rPr>
              <w:t>The mix_Br2001 is a 4-track digital mixing console with many effects computed in real time to bring your venue’s performances to a higher level of dynamic sound that will bring never before seen levels of HYPE to your community.</w:t>
            </w:r>
          </w:p>
        </w:tc>
      </w:tr>
      <w:tr w:rsidR="00757339" w:rsidRPr="0073454D" w14:paraId="1AB9567B" w14:textId="77777777" w:rsidTr="00C64BE8">
        <w:trPr>
          <w:trHeight w:val="1080"/>
        </w:trPr>
        <w:tc>
          <w:tcPr>
            <w:tcW w:w="4045" w:type="dxa"/>
            <w:vMerge w:val="restart"/>
          </w:tcPr>
          <w:p w14:paraId="4D330B37" w14:textId="723BD3CB" w:rsidR="00757339" w:rsidRPr="0073454D" w:rsidRDefault="00D63F5A" w:rsidP="006B1373">
            <w:pPr>
              <w:pStyle w:val="Heading3"/>
              <w:rPr>
                <w:rFonts w:ascii="Modern DOS 9x16" w:hAnsi="Modern DOS 9x16" w:cs="Good Old DOS"/>
              </w:rPr>
            </w:pPr>
            <w:proofErr w:type="spellStart"/>
            <w:r>
              <w:rPr>
                <w:rFonts w:ascii="Modern DOS 9x16" w:hAnsi="Modern DOS 9x16" w:cs="Good Old DOS"/>
              </w:rPr>
              <w:t>s</w:t>
            </w:r>
            <w:r w:rsidR="00757339" w:rsidRPr="0073454D">
              <w:rPr>
                <w:rFonts w:ascii="Modern DOS 9x16" w:hAnsi="Modern DOS 9x16" w:cs="Good Old DOS"/>
              </w:rPr>
              <w:t>i</w:t>
            </w:r>
            <w:r>
              <w:rPr>
                <w:rFonts w:ascii="Modern DOS 9x16" w:hAnsi="Modern DOS 9x16" w:cs="Good Old DOS"/>
              </w:rPr>
              <w:t>g+</w:t>
            </w:r>
            <w:proofErr w:type="gramStart"/>
            <w:r w:rsidR="00757339" w:rsidRPr="0073454D">
              <w:rPr>
                <w:rFonts w:ascii="Modern DOS 9x16" w:hAnsi="Modern DOS 9x16" w:cs="Good Old DOS"/>
              </w:rPr>
              <w:t>hyperchunk.distortion</w:t>
            </w:r>
            <w:proofErr w:type="spellEnd"/>
            <w:proofErr w:type="gramEnd"/>
            <w:r w:rsidR="00757339" w:rsidRPr="0073454D">
              <w:rPr>
                <w:rFonts w:ascii="Modern DOS 9x16" w:hAnsi="Modern DOS 9x16" w:cs="Good Old DOS"/>
              </w:rPr>
              <w:t xml:space="preserve"> </w:t>
            </w:r>
          </w:p>
          <w:p w14:paraId="3A421BC4" w14:textId="4AB6FE29" w:rsidR="00757339" w:rsidRPr="00A35AA2" w:rsidRDefault="00757339" w:rsidP="006B1373">
            <w:pPr>
              <w:rPr>
                <w:rFonts w:ascii="Courier New" w:hAnsi="Courier New" w:cs="Courier New"/>
                <w:szCs w:val="20"/>
              </w:rPr>
            </w:pPr>
            <w:r w:rsidRPr="0073454D">
              <w:rPr>
                <w:rFonts w:ascii="Modern DOS 9x16" w:hAnsi="Modern DOS 9x16" w:cs="Good Old DOS"/>
              </w:rPr>
              <w:t xml:space="preserve">A </w:t>
            </w:r>
            <w:r w:rsidR="00941A8D">
              <w:rPr>
                <w:rFonts w:ascii="Modern DOS 9x16" w:hAnsi="Modern DOS 9x16" w:cs="Good Old DOS"/>
              </w:rPr>
              <w:t xml:space="preserve">clip distortion module defined by a sigmoid function. The </w:t>
            </w:r>
            <w:r w:rsidR="00A35AA2">
              <w:rPr>
                <w:rFonts w:ascii="Modern DOS 9x16" w:hAnsi="Modern DOS 9x16" w:cs="Good Old DOS"/>
              </w:rPr>
              <w:t xml:space="preserve">red </w:t>
            </w:r>
            <w:r w:rsidR="00941A8D">
              <w:rPr>
                <w:rFonts w:ascii="Modern DOS 9x16" w:hAnsi="Modern DOS 9x16" w:cs="Good Old DOS"/>
              </w:rPr>
              <w:t xml:space="preserve">chunk of </w:t>
            </w:r>
            <w:r w:rsidR="00A35AA2">
              <w:rPr>
                <w:rFonts w:ascii="Courier New" w:hAnsi="Courier New" w:cs="Courier New"/>
              </w:rPr>
              <w:t>ººº</w:t>
            </w:r>
            <w:r w:rsidR="00A35AA2" w:rsidRPr="00A35AA2">
              <w:rPr>
                <w:rFonts w:ascii="Modern DOS 9x16" w:hAnsi="Modern DOS 9x16" w:cs="Courier New"/>
              </w:rPr>
              <w:t>22 that hovers above the control is hot to the touch</w:t>
            </w:r>
            <w:r w:rsidR="00B16560">
              <w:rPr>
                <w:rFonts w:ascii="Modern DOS 9x16" w:hAnsi="Modern DOS 9x16" w:cs="Courier New"/>
              </w:rPr>
              <w:t>.</w:t>
            </w:r>
          </w:p>
        </w:tc>
        <w:tc>
          <w:tcPr>
            <w:tcW w:w="5040" w:type="dxa"/>
            <w:vMerge w:val="restart"/>
          </w:tcPr>
          <w:p w14:paraId="54668D3E" w14:textId="51DAA371" w:rsidR="00757339" w:rsidRPr="0073454D" w:rsidRDefault="00F7250F" w:rsidP="00F7250F">
            <w:pPr>
              <w:pStyle w:val="Heading3"/>
              <w:rPr>
                <w:rFonts w:ascii="Modern DOS 9x16" w:hAnsi="Modern DOS 9x16" w:cs="Good Old DOS"/>
              </w:rPr>
            </w:pPr>
            <w:r>
              <w:rPr>
                <w:rFonts w:ascii="Modern DOS 9x16" w:hAnsi="Modern DOS 9x16" w:cs="Good Old DOS"/>
              </w:rPr>
              <w:t>Screenshot</w:t>
            </w:r>
          </w:p>
          <w:p w14:paraId="7D456CF2" w14:textId="768493B4" w:rsidR="00757339" w:rsidRPr="0073454D" w:rsidRDefault="00757339" w:rsidP="006B1373">
            <w:pPr>
              <w:rPr>
                <w:rFonts w:ascii="Modern DOS 9x16" w:hAnsi="Modern DOS 9x16" w:cs="Good Old DOS"/>
                <w:szCs w:val="20"/>
              </w:rPr>
            </w:pPr>
          </w:p>
        </w:tc>
      </w:tr>
      <w:tr w:rsidR="00757339" w:rsidRPr="0073454D" w14:paraId="6830DE3E" w14:textId="77777777" w:rsidTr="00C64BE8">
        <w:trPr>
          <w:trHeight w:val="395"/>
        </w:trPr>
        <w:tc>
          <w:tcPr>
            <w:tcW w:w="4045" w:type="dxa"/>
            <w:vMerge/>
          </w:tcPr>
          <w:p w14:paraId="5337706B" w14:textId="77777777" w:rsidR="00757339" w:rsidRPr="0073454D" w:rsidRDefault="00757339" w:rsidP="006B1373">
            <w:pPr>
              <w:pStyle w:val="Heading3"/>
              <w:rPr>
                <w:rFonts w:ascii="Modern DOS 9x16" w:hAnsi="Modern DOS 9x16" w:cs="Good Old DOS"/>
              </w:rPr>
            </w:pPr>
          </w:p>
        </w:tc>
        <w:tc>
          <w:tcPr>
            <w:tcW w:w="5040" w:type="dxa"/>
            <w:vMerge/>
          </w:tcPr>
          <w:p w14:paraId="10E09A81" w14:textId="77777777" w:rsidR="00757339" w:rsidRPr="0073454D" w:rsidRDefault="00757339" w:rsidP="006B1373">
            <w:pPr>
              <w:pStyle w:val="Heading3"/>
              <w:rPr>
                <w:rFonts w:ascii="Modern DOS 9x16" w:hAnsi="Modern DOS 9x16" w:cs="Good Old DOS"/>
              </w:rPr>
            </w:pPr>
          </w:p>
        </w:tc>
      </w:tr>
      <w:tr w:rsidR="00757339" w:rsidRPr="0073454D" w14:paraId="2A9F0005" w14:textId="77777777" w:rsidTr="00C64BE8">
        <w:trPr>
          <w:trHeight w:val="1728"/>
        </w:trPr>
        <w:tc>
          <w:tcPr>
            <w:tcW w:w="4045" w:type="dxa"/>
          </w:tcPr>
          <w:p w14:paraId="37414CF8" w14:textId="47744A96" w:rsidR="00B16560" w:rsidRPr="0073454D" w:rsidRDefault="00F82853" w:rsidP="00B16560">
            <w:pPr>
              <w:pStyle w:val="Heading3"/>
              <w:rPr>
                <w:rFonts w:ascii="Modern DOS 9x16" w:hAnsi="Modern DOS 9x16" w:cs="Good Old DOS"/>
              </w:rPr>
            </w:pPr>
            <w:r>
              <w:rPr>
                <w:rFonts w:ascii="Modern DOS 9x16" w:hAnsi="Modern DOS 9x16" w:cs="Good Old DOS"/>
              </w:rPr>
              <w:t>DLT.delay</w:t>
            </w:r>
            <w:r w:rsidR="00B16560" w:rsidRPr="0073454D">
              <w:rPr>
                <w:rFonts w:ascii="Modern DOS 9x16" w:hAnsi="Modern DOS 9x16" w:cs="Good Old DOS"/>
              </w:rPr>
              <w:t xml:space="preserve"> </w:t>
            </w:r>
          </w:p>
          <w:p w14:paraId="40409DC4" w14:textId="7FDE1B1A" w:rsidR="00757339" w:rsidRPr="0073454D" w:rsidRDefault="0069365B" w:rsidP="00B16560">
            <w:pPr>
              <w:rPr>
                <w:rFonts w:ascii="Modern DOS 9x16" w:hAnsi="Modern DOS 9x16" w:cs="Good Old DOS"/>
                <w:szCs w:val="20"/>
              </w:rPr>
            </w:pPr>
            <w:r>
              <w:rPr>
                <w:rFonts w:ascii="Modern DOS 9x16" w:hAnsi="Modern DOS 9x16" w:cs="Good Old DOS"/>
              </w:rPr>
              <w:t xml:space="preserve">This delay module uses a ball of concentrated photons that surrounds the control to trap the audio signal for a specified time before release. The time can be controlled using its associated dial. </w:t>
            </w:r>
          </w:p>
        </w:tc>
        <w:tc>
          <w:tcPr>
            <w:tcW w:w="5040" w:type="dxa"/>
          </w:tcPr>
          <w:p w14:paraId="0900A058" w14:textId="356CA2D4" w:rsidR="00757339" w:rsidRPr="0073454D" w:rsidRDefault="00757339" w:rsidP="0086065E">
            <w:pPr>
              <w:pStyle w:val="Heading3"/>
              <w:rPr>
                <w:rFonts w:ascii="Modern DOS 9x16" w:hAnsi="Modern DOS 9x16" w:cs="Good Old DOS"/>
              </w:rPr>
            </w:pPr>
            <w:r w:rsidRPr="0073454D">
              <w:rPr>
                <w:rFonts w:ascii="Modern DOS 9x16" w:hAnsi="Modern DOS 9x16" w:cs="Good Old DOS"/>
              </w:rPr>
              <w:t xml:space="preserve">  </w:t>
            </w:r>
          </w:p>
          <w:p w14:paraId="7813F3DB" w14:textId="63318A81" w:rsidR="00757339" w:rsidRPr="0073454D" w:rsidRDefault="00757339" w:rsidP="006B1373">
            <w:pPr>
              <w:rPr>
                <w:rFonts w:ascii="Modern DOS 9x16" w:hAnsi="Modern DOS 9x16" w:cs="Good Old DOS"/>
                <w:szCs w:val="20"/>
              </w:rPr>
            </w:pPr>
          </w:p>
        </w:tc>
      </w:tr>
      <w:tr w:rsidR="00C75F2E" w:rsidRPr="0073454D" w14:paraId="09F6333F" w14:textId="77777777" w:rsidTr="00C64BE8">
        <w:trPr>
          <w:trHeight w:val="2016"/>
        </w:trPr>
        <w:tc>
          <w:tcPr>
            <w:tcW w:w="4045" w:type="dxa"/>
          </w:tcPr>
          <w:p w14:paraId="29826DCC" w14:textId="6798F4F9" w:rsidR="00CF2F15" w:rsidRPr="00CF2F15" w:rsidRDefault="006C7546" w:rsidP="00CF2F15">
            <w:pPr>
              <w:pStyle w:val="Heading3"/>
              <w:rPr>
                <w:rFonts w:ascii="Modern DOS 9x16" w:hAnsi="Modern DOS 9x16" w:cs="Good Old DOS"/>
              </w:rPr>
            </w:pPr>
            <w:r>
              <w:rPr>
                <w:rFonts w:ascii="Modern DOS 9x16" w:hAnsi="Modern DOS 9x16" w:cs="Good Old DOS"/>
              </w:rPr>
              <w:t>obelisk</w:t>
            </w:r>
          </w:p>
          <w:p w14:paraId="49F1DE40" w14:textId="3BD243E7" w:rsidR="00C75F2E" w:rsidRPr="00C75F2E" w:rsidRDefault="006C7546" w:rsidP="00C75F2E">
            <w:pPr>
              <w:pStyle w:val="Heading2"/>
              <w:rPr>
                <w:rFonts w:ascii="Modern DOS 9x16" w:hAnsi="Modern DOS 9x16" w:cs="Good Old DOS"/>
                <w:sz w:val="20"/>
                <w:szCs w:val="20"/>
              </w:rPr>
            </w:pPr>
            <w:r>
              <w:rPr>
                <w:rFonts w:ascii="Modern DOS 9x16" w:hAnsi="Modern DOS 9x16" w:cs="Good Old DOS"/>
                <w:sz w:val="20"/>
                <w:szCs w:val="20"/>
              </w:rPr>
              <w:t xml:space="preserve">An obelisk with properties only recently known, this parameter somehow crushes sound waves that enter </w:t>
            </w:r>
            <w:r w:rsidR="00B55C6C">
              <w:rPr>
                <w:rFonts w:ascii="Modern DOS 9x16" w:hAnsi="Modern DOS 9x16" w:cs="Good Old DOS"/>
                <w:sz w:val="20"/>
                <w:szCs w:val="20"/>
              </w:rPr>
              <w:t>its material</w:t>
            </w:r>
          </w:p>
        </w:tc>
        <w:tc>
          <w:tcPr>
            <w:tcW w:w="5040" w:type="dxa"/>
          </w:tcPr>
          <w:p w14:paraId="5EE823C0" w14:textId="16CD90F4" w:rsidR="00C75F2E" w:rsidRPr="0073454D" w:rsidRDefault="00C75F2E" w:rsidP="00C75F2E">
            <w:pPr>
              <w:pStyle w:val="Heading3"/>
              <w:rPr>
                <w:rFonts w:ascii="Modern DOS 9x16" w:hAnsi="Modern DOS 9x16" w:cs="Good Old DOS"/>
              </w:rPr>
            </w:pPr>
            <w:r w:rsidRPr="0073454D">
              <w:rPr>
                <w:rFonts w:ascii="Modern DOS 9x16" w:hAnsi="Modern DOS 9x16" w:cs="Good Old DOS"/>
              </w:rPr>
              <w:t xml:space="preserve"> </w:t>
            </w:r>
          </w:p>
          <w:p w14:paraId="0AB0692D" w14:textId="0CEFD352" w:rsidR="00C75F2E" w:rsidRPr="0073454D" w:rsidRDefault="00C75F2E" w:rsidP="00C75F2E">
            <w:pPr>
              <w:rPr>
                <w:rFonts w:ascii="Modern DOS 9x16" w:hAnsi="Modern DOS 9x16" w:cs="Good Old DOS"/>
              </w:rPr>
            </w:pPr>
            <w:r w:rsidRPr="0073454D">
              <w:rPr>
                <w:rFonts w:ascii="Modern DOS 9x16" w:hAnsi="Modern DOS 9x16" w:cs="Good Old DOS"/>
              </w:rPr>
              <w:t xml:space="preserve"> </w:t>
            </w:r>
          </w:p>
          <w:p w14:paraId="2CBF9075" w14:textId="0E6682AC" w:rsidR="00C75F2E" w:rsidRPr="0073454D" w:rsidRDefault="00C75F2E" w:rsidP="00C75F2E">
            <w:pPr>
              <w:rPr>
                <w:rFonts w:ascii="Modern DOS 9x16" w:hAnsi="Modern DOS 9x16" w:cs="Good Old DOS"/>
                <w:szCs w:val="20"/>
              </w:rPr>
            </w:pPr>
          </w:p>
        </w:tc>
      </w:tr>
      <w:tr w:rsidR="00CF2F15" w:rsidRPr="0073454D" w14:paraId="04C73A77" w14:textId="77777777" w:rsidTr="00C64BE8">
        <w:trPr>
          <w:trHeight w:val="2016"/>
        </w:trPr>
        <w:tc>
          <w:tcPr>
            <w:tcW w:w="4045" w:type="dxa"/>
          </w:tcPr>
          <w:p w14:paraId="4EC8B417" w14:textId="77777777" w:rsidR="00CF2F15" w:rsidRDefault="00CF2F15" w:rsidP="00CF2F15">
            <w:pPr>
              <w:pStyle w:val="Heading3"/>
              <w:rPr>
                <w:rFonts w:ascii="Modern DOS 9x16" w:hAnsi="Modern DOS 9x16" w:cs="Good Old DOS"/>
              </w:rPr>
            </w:pPr>
            <w:r>
              <w:rPr>
                <w:rFonts w:ascii="Modern DOS 9x16" w:hAnsi="Modern DOS 9x16" w:cs="Good Old DOS"/>
              </w:rPr>
              <w:t>obelisk</w:t>
            </w:r>
          </w:p>
          <w:p w14:paraId="0DBCA187" w14:textId="04B1B512" w:rsidR="00CF2F15" w:rsidRPr="00CF2F15" w:rsidRDefault="00CF2F15" w:rsidP="00CF2F15">
            <w:pPr>
              <w:pStyle w:val="Heading3"/>
              <w:rPr>
                <w:rFonts w:ascii="Modern DOS 9x16" w:hAnsi="Modern DOS 9x16" w:cs="Good Old DOS"/>
                <w:b w:val="0"/>
                <w:bCs/>
              </w:rPr>
            </w:pPr>
            <w:r w:rsidRPr="00CF2F15">
              <w:rPr>
                <w:rFonts w:ascii="Modern DOS 9x16" w:hAnsi="Modern DOS 9x16" w:cs="Good Old DOS"/>
                <w:b w:val="0"/>
                <w:bCs/>
                <w:color w:val="E7E6E6" w:themeColor="background2"/>
                <w:szCs w:val="20"/>
              </w:rPr>
              <w:t>An obelisk with properties only recently known, this parameter somehow crushes sound waves that enter its material</w:t>
            </w:r>
          </w:p>
        </w:tc>
        <w:tc>
          <w:tcPr>
            <w:tcW w:w="5040" w:type="dxa"/>
          </w:tcPr>
          <w:p w14:paraId="188D6E25" w14:textId="77777777" w:rsidR="00CF2F15" w:rsidRPr="0073454D" w:rsidRDefault="00CF2F15" w:rsidP="00C75F2E">
            <w:pPr>
              <w:pStyle w:val="Heading3"/>
              <w:rPr>
                <w:rFonts w:ascii="Modern DOS 9x16" w:hAnsi="Modern DOS 9x16" w:cs="Good Old DOS"/>
              </w:rPr>
            </w:pPr>
          </w:p>
        </w:tc>
      </w:tr>
      <w:tr w:rsidR="00C75F2E" w:rsidRPr="0073454D" w14:paraId="293A81E2" w14:textId="77777777" w:rsidTr="00C64BE8">
        <w:trPr>
          <w:trHeight w:val="1620"/>
        </w:trPr>
        <w:tc>
          <w:tcPr>
            <w:tcW w:w="9085" w:type="dxa"/>
            <w:gridSpan w:val="2"/>
          </w:tcPr>
          <w:p w14:paraId="4518AF7C" w14:textId="77777777" w:rsidR="00C75F2E" w:rsidRPr="0073454D" w:rsidRDefault="00000000" w:rsidP="00C75F2E">
            <w:pPr>
              <w:pStyle w:val="Heading3"/>
              <w:rPr>
                <w:rFonts w:ascii="Modern DOS 9x16" w:hAnsi="Modern DOS 9x16" w:cs="Good Old DOS"/>
              </w:rPr>
            </w:pPr>
            <w:sdt>
              <w:sdtPr>
                <w:rPr>
                  <w:rFonts w:ascii="Modern DOS 9x16" w:hAnsi="Modern DOS 9x16" w:cs="Good Old DOS"/>
                </w:rPr>
                <w:id w:val="-74357770"/>
                <w:placeholder>
                  <w:docPart w:val="424262D10AA8EA4C92587CE1FA38CDEC"/>
                </w:placeholder>
                <w:temporary/>
                <w:showingPlcHdr/>
                <w15:appearance w15:val="hidden"/>
              </w:sdtPr>
              <w:sdtContent>
                <w:r w:rsidR="00C75F2E" w:rsidRPr="0073454D">
                  <w:rPr>
                    <w:rFonts w:ascii="Modern DOS 9x16" w:hAnsi="Modern DOS 9x16" w:cs="Good Old DOS"/>
                  </w:rPr>
                  <w:t xml:space="preserve">Additional Information: </w:t>
                </w:r>
              </w:sdtContent>
            </w:sdt>
            <w:r w:rsidR="00C75F2E" w:rsidRPr="0073454D">
              <w:rPr>
                <w:rFonts w:ascii="Modern DOS 9x16" w:hAnsi="Modern DOS 9x16" w:cs="Good Old DOS"/>
              </w:rPr>
              <w:t xml:space="preserve"> </w:t>
            </w:r>
          </w:p>
          <w:p w14:paraId="5F10F958" w14:textId="2A0E46C0" w:rsidR="00C75F2E" w:rsidRPr="0073454D" w:rsidRDefault="00C75F2E" w:rsidP="00C75F2E">
            <w:pPr>
              <w:rPr>
                <w:rFonts w:ascii="Modern DOS 9x16" w:hAnsi="Modern DOS 9x16" w:cs="Good Old DOS"/>
              </w:rPr>
            </w:pPr>
          </w:p>
        </w:tc>
      </w:tr>
    </w:tbl>
    <w:p w14:paraId="44957792" w14:textId="77777777" w:rsidR="00C836DE" w:rsidRPr="0073454D" w:rsidRDefault="00C836DE" w:rsidP="00C836DE">
      <w:pPr>
        <w:rPr>
          <w:rFonts w:ascii="Modern DOS 9x16" w:hAnsi="Modern DOS 9x16" w:cs="Good Old DOS"/>
          <w:szCs w:val="20"/>
        </w:rPr>
      </w:pPr>
    </w:p>
    <w:sectPr w:rsidR="00C836DE" w:rsidRPr="0073454D" w:rsidSect="00D21F8C">
      <w:pgSz w:w="12240" w:h="15840"/>
      <w:pgMar w:top="990" w:right="1800" w:bottom="9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E330" w14:textId="77777777" w:rsidR="00D21F8C" w:rsidRDefault="00D21F8C" w:rsidP="003D2447">
      <w:r>
        <w:separator/>
      </w:r>
    </w:p>
    <w:p w14:paraId="643862CE" w14:textId="77777777" w:rsidR="00D21F8C" w:rsidRDefault="00D21F8C" w:rsidP="003D2447"/>
  </w:endnote>
  <w:endnote w:type="continuationSeparator" w:id="0">
    <w:p w14:paraId="68D4878A" w14:textId="77777777" w:rsidR="00D21F8C" w:rsidRDefault="00D21F8C" w:rsidP="003D2447">
      <w:r>
        <w:continuationSeparator/>
      </w:r>
    </w:p>
    <w:p w14:paraId="3C60A9D3" w14:textId="77777777" w:rsidR="00D21F8C" w:rsidRDefault="00D21F8C" w:rsidP="003D24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dern DOS 9x16">
    <w:panose1 w:val="02010509010101010101"/>
    <w:charset w:val="4D"/>
    <w:family w:val="modern"/>
    <w:pitch w:val="fixed"/>
    <w:sig w:usb0="800000AF" w:usb1="100078EB" w:usb2="00000000" w:usb3="00000000" w:csb0="00000001" w:csb1="00000000"/>
  </w:font>
  <w:font w:name="Good Old DOS">
    <w:panose1 w:val="02000009000000000000"/>
    <w:charset w:val="00"/>
    <w:family w:val="modern"/>
    <w:pitch w:val="fixed"/>
    <w:sig w:usb0="80000A87" w:usb1="000018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1D30E" w14:textId="77777777" w:rsidR="00D21F8C" w:rsidRDefault="00D21F8C" w:rsidP="003D2447">
      <w:r>
        <w:separator/>
      </w:r>
    </w:p>
    <w:p w14:paraId="3DDABA25" w14:textId="77777777" w:rsidR="00D21F8C" w:rsidRDefault="00D21F8C" w:rsidP="003D2447"/>
  </w:footnote>
  <w:footnote w:type="continuationSeparator" w:id="0">
    <w:p w14:paraId="7D343DF0" w14:textId="77777777" w:rsidR="00D21F8C" w:rsidRDefault="00D21F8C" w:rsidP="003D2447">
      <w:r>
        <w:continuationSeparator/>
      </w:r>
    </w:p>
    <w:p w14:paraId="58391C6B" w14:textId="77777777" w:rsidR="00D21F8C" w:rsidRDefault="00D21F8C" w:rsidP="003D24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7458671">
    <w:abstractNumId w:val="9"/>
  </w:num>
  <w:num w:numId="2" w16cid:durableId="1920401626">
    <w:abstractNumId w:val="7"/>
  </w:num>
  <w:num w:numId="3" w16cid:durableId="157698292">
    <w:abstractNumId w:val="6"/>
  </w:num>
  <w:num w:numId="4" w16cid:durableId="1028069115">
    <w:abstractNumId w:val="5"/>
  </w:num>
  <w:num w:numId="5" w16cid:durableId="1378160739">
    <w:abstractNumId w:val="4"/>
  </w:num>
  <w:num w:numId="6" w16cid:durableId="1762992203">
    <w:abstractNumId w:val="8"/>
  </w:num>
  <w:num w:numId="7" w16cid:durableId="1152141316">
    <w:abstractNumId w:val="3"/>
  </w:num>
  <w:num w:numId="8" w16cid:durableId="820777934">
    <w:abstractNumId w:val="2"/>
  </w:num>
  <w:num w:numId="9" w16cid:durableId="1098213926">
    <w:abstractNumId w:val="1"/>
  </w:num>
  <w:num w:numId="10" w16cid:durableId="168219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39F"/>
    <w:rsid w:val="00040B38"/>
    <w:rsid w:val="0004329F"/>
    <w:rsid w:val="00046CBE"/>
    <w:rsid w:val="00051DBB"/>
    <w:rsid w:val="000B18A7"/>
    <w:rsid w:val="000B4A87"/>
    <w:rsid w:val="000B5A8C"/>
    <w:rsid w:val="000B64B5"/>
    <w:rsid w:val="001054CD"/>
    <w:rsid w:val="001836C8"/>
    <w:rsid w:val="001A0E9D"/>
    <w:rsid w:val="001A7254"/>
    <w:rsid w:val="001A789B"/>
    <w:rsid w:val="001B5F7C"/>
    <w:rsid w:val="001F075E"/>
    <w:rsid w:val="00200818"/>
    <w:rsid w:val="00201B9D"/>
    <w:rsid w:val="002A2C62"/>
    <w:rsid w:val="002A5286"/>
    <w:rsid w:val="002B587E"/>
    <w:rsid w:val="00316E55"/>
    <w:rsid w:val="00327C71"/>
    <w:rsid w:val="0034533A"/>
    <w:rsid w:val="003657E0"/>
    <w:rsid w:val="00370270"/>
    <w:rsid w:val="00393431"/>
    <w:rsid w:val="003D2447"/>
    <w:rsid w:val="003D5CF1"/>
    <w:rsid w:val="003E04A2"/>
    <w:rsid w:val="003E2C11"/>
    <w:rsid w:val="003E4849"/>
    <w:rsid w:val="00404FC1"/>
    <w:rsid w:val="004463A9"/>
    <w:rsid w:val="00462439"/>
    <w:rsid w:val="004C11CC"/>
    <w:rsid w:val="004F2520"/>
    <w:rsid w:val="004F3C0A"/>
    <w:rsid w:val="005540C9"/>
    <w:rsid w:val="0057417F"/>
    <w:rsid w:val="00584325"/>
    <w:rsid w:val="005C0DB4"/>
    <w:rsid w:val="005C41EC"/>
    <w:rsid w:val="005E0A79"/>
    <w:rsid w:val="005F639F"/>
    <w:rsid w:val="005F73F8"/>
    <w:rsid w:val="00603888"/>
    <w:rsid w:val="006052C6"/>
    <w:rsid w:val="00623603"/>
    <w:rsid w:val="00636B36"/>
    <w:rsid w:val="006612F4"/>
    <w:rsid w:val="00676079"/>
    <w:rsid w:val="0069365B"/>
    <w:rsid w:val="006A4BA6"/>
    <w:rsid w:val="006B1373"/>
    <w:rsid w:val="006C7546"/>
    <w:rsid w:val="00726289"/>
    <w:rsid w:val="0073454D"/>
    <w:rsid w:val="00757339"/>
    <w:rsid w:val="00785C64"/>
    <w:rsid w:val="007D104E"/>
    <w:rsid w:val="0080454E"/>
    <w:rsid w:val="008325FA"/>
    <w:rsid w:val="0086065E"/>
    <w:rsid w:val="008805BE"/>
    <w:rsid w:val="008953EC"/>
    <w:rsid w:val="008A0CC5"/>
    <w:rsid w:val="008B70AB"/>
    <w:rsid w:val="008C2B0F"/>
    <w:rsid w:val="00925947"/>
    <w:rsid w:val="00927A31"/>
    <w:rsid w:val="00927B78"/>
    <w:rsid w:val="00933FF7"/>
    <w:rsid w:val="00941A8D"/>
    <w:rsid w:val="009519AE"/>
    <w:rsid w:val="009566E2"/>
    <w:rsid w:val="00956F7A"/>
    <w:rsid w:val="009600D5"/>
    <w:rsid w:val="009770B3"/>
    <w:rsid w:val="009956CD"/>
    <w:rsid w:val="009C50D1"/>
    <w:rsid w:val="009C53F8"/>
    <w:rsid w:val="009D3ECF"/>
    <w:rsid w:val="009F37BB"/>
    <w:rsid w:val="00A152BD"/>
    <w:rsid w:val="00A35AA2"/>
    <w:rsid w:val="00A403FA"/>
    <w:rsid w:val="00A40F09"/>
    <w:rsid w:val="00A91150"/>
    <w:rsid w:val="00AB6532"/>
    <w:rsid w:val="00AC76C2"/>
    <w:rsid w:val="00AD6C00"/>
    <w:rsid w:val="00AE66C1"/>
    <w:rsid w:val="00AF0DEB"/>
    <w:rsid w:val="00AF277F"/>
    <w:rsid w:val="00B132D6"/>
    <w:rsid w:val="00B16560"/>
    <w:rsid w:val="00B27FC0"/>
    <w:rsid w:val="00B34FA9"/>
    <w:rsid w:val="00B55C6C"/>
    <w:rsid w:val="00BB7565"/>
    <w:rsid w:val="00BD215C"/>
    <w:rsid w:val="00C0308D"/>
    <w:rsid w:val="00C202E9"/>
    <w:rsid w:val="00C24692"/>
    <w:rsid w:val="00C256FA"/>
    <w:rsid w:val="00C4295C"/>
    <w:rsid w:val="00C5188E"/>
    <w:rsid w:val="00C5322D"/>
    <w:rsid w:val="00C55929"/>
    <w:rsid w:val="00C64BE8"/>
    <w:rsid w:val="00C71402"/>
    <w:rsid w:val="00C75F2E"/>
    <w:rsid w:val="00C77EB5"/>
    <w:rsid w:val="00C836DE"/>
    <w:rsid w:val="00C908D9"/>
    <w:rsid w:val="00CE7D68"/>
    <w:rsid w:val="00CF1620"/>
    <w:rsid w:val="00CF2F15"/>
    <w:rsid w:val="00D21592"/>
    <w:rsid w:val="00D21F8C"/>
    <w:rsid w:val="00D26914"/>
    <w:rsid w:val="00D42728"/>
    <w:rsid w:val="00D54218"/>
    <w:rsid w:val="00D63F5A"/>
    <w:rsid w:val="00D902DE"/>
    <w:rsid w:val="00E07023"/>
    <w:rsid w:val="00E14AB0"/>
    <w:rsid w:val="00E334F6"/>
    <w:rsid w:val="00E42512"/>
    <w:rsid w:val="00E87646"/>
    <w:rsid w:val="00E92536"/>
    <w:rsid w:val="00EC4863"/>
    <w:rsid w:val="00EE2E2E"/>
    <w:rsid w:val="00EF78A0"/>
    <w:rsid w:val="00F04B2F"/>
    <w:rsid w:val="00F062EC"/>
    <w:rsid w:val="00F21BA3"/>
    <w:rsid w:val="00F336F0"/>
    <w:rsid w:val="00F3434C"/>
    <w:rsid w:val="00F55FF5"/>
    <w:rsid w:val="00F631DB"/>
    <w:rsid w:val="00F6735D"/>
    <w:rsid w:val="00F7250F"/>
    <w:rsid w:val="00F7276B"/>
    <w:rsid w:val="00F82853"/>
    <w:rsid w:val="00F841DC"/>
    <w:rsid w:val="00F926C7"/>
    <w:rsid w:val="00FA4511"/>
    <w:rsid w:val="00FB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0FB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B78"/>
    <w:rPr>
      <w:rFonts w:eastAsiaTheme="minorHAnsi"/>
      <w:color w:val="FFFFFF" w:themeColor="background1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E42512"/>
    <w:pPr>
      <w:spacing w:after="0"/>
      <w:outlineLvl w:val="0"/>
    </w:pPr>
    <w:rPr>
      <w:b/>
      <w:bCs/>
      <w:color w:val="FFC000" w:themeColor="accent1"/>
      <w:sz w:val="48"/>
      <w:szCs w:val="72"/>
    </w:rPr>
  </w:style>
  <w:style w:type="paragraph" w:styleId="Heading2">
    <w:name w:val="heading 2"/>
    <w:basedOn w:val="Normal"/>
    <w:next w:val="Normal"/>
    <w:link w:val="Heading2Char"/>
    <w:uiPriority w:val="2"/>
    <w:qFormat/>
    <w:rsid w:val="00E42512"/>
    <w:pPr>
      <w:spacing w:after="360"/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21BA3"/>
    <w:pPr>
      <w:outlineLvl w:val="2"/>
    </w:pPr>
    <w:rPr>
      <w:rFonts w:asciiTheme="majorHAnsi" w:hAnsiTheme="majorHAnsi"/>
      <w:b/>
      <w:color w:val="F79646" w:themeColor="accent6"/>
    </w:rPr>
  </w:style>
  <w:style w:type="paragraph" w:styleId="Heading4">
    <w:name w:val="heading 4"/>
    <w:basedOn w:val="Normal"/>
    <w:next w:val="Normal"/>
    <w:link w:val="Heading4Char"/>
    <w:uiPriority w:val="2"/>
    <w:semiHidden/>
    <w:qFormat/>
    <w:rsid w:val="00F21BA3"/>
    <w:pPr>
      <w:outlineLvl w:val="3"/>
    </w:pPr>
    <w:rPr>
      <w:rFonts w:asciiTheme="majorHAnsi" w:hAnsiTheme="majorHAnsi"/>
      <w:b/>
      <w:bCs/>
      <w:color w:val="8064A2" w:themeColor="accent4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E42512"/>
    <w:pPr>
      <w:outlineLvl w:val="4"/>
    </w:pPr>
    <w:rPr>
      <w:rFonts w:ascii="Californian FB" w:hAnsi="Californian FB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2"/>
    <w:semiHidden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5F0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BF8F00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"/>
    <w:qFormat/>
    <w:rsid w:val="00A152BD"/>
    <w:rPr>
      <w:rFonts w:asciiTheme="majorHAnsi" w:hAnsiTheme="majorHAnsi"/>
      <w:color w:val="E86538" w:themeColor="accent2"/>
      <w:sz w:val="160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A152BD"/>
    <w:rPr>
      <w:rFonts w:asciiTheme="majorHAnsi" w:eastAsiaTheme="minorHAnsi" w:hAnsiTheme="majorHAnsi"/>
      <w:color w:val="E86538" w:themeColor="accent2"/>
      <w:sz w:val="160"/>
      <w:szCs w:val="9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E42512"/>
    <w:rPr>
      <w:rFonts w:eastAsiaTheme="minorHAnsi"/>
      <w:b/>
      <w:bCs/>
      <w:color w:val="FFC000" w:themeColor="accent1"/>
      <w:sz w:val="48"/>
      <w:szCs w:val="72"/>
      <w:lang w:eastAsia="en-US"/>
    </w:rPr>
  </w:style>
  <w:style w:type="character" w:customStyle="1" w:styleId="Heading2Char">
    <w:name w:val="Heading 2 Char"/>
    <w:basedOn w:val="DefaultParagraphFont"/>
    <w:link w:val="Heading2"/>
    <w:uiPriority w:val="2"/>
    <w:rsid w:val="00F21BA3"/>
    <w:rPr>
      <w:rFonts w:asciiTheme="majorHAnsi" w:eastAsiaTheme="minorHAnsi" w:hAnsiTheme="majorHAnsi"/>
      <w:color w:val="FFFFFF" w:themeColor="background1"/>
      <w:sz w:val="36"/>
      <w:szCs w:val="36"/>
      <w:lang w:eastAsia="en-US"/>
    </w:rPr>
  </w:style>
  <w:style w:type="paragraph" w:customStyle="1" w:styleId="DateTime">
    <w:name w:val="Date &amp; Time"/>
    <w:basedOn w:val="Normal"/>
    <w:uiPriority w:val="3"/>
    <w:semiHidden/>
    <w:qFormat/>
    <w:rsid w:val="00200818"/>
    <w:pPr>
      <w:spacing w:after="300"/>
      <w:ind w:left="288"/>
      <w:contextualSpacing/>
    </w:pPr>
    <w:rPr>
      <w:rFonts w:ascii="Californian FB" w:hAnsi="Californian FB"/>
      <w:sz w:val="28"/>
      <w:szCs w:val="28"/>
    </w:rPr>
  </w:style>
  <w:style w:type="paragraph" w:customStyle="1" w:styleId="AgendaList">
    <w:name w:val="Agenda List"/>
    <w:basedOn w:val="Normal"/>
    <w:uiPriority w:val="4"/>
    <w:semiHidden/>
    <w:qFormat/>
    <w:rsid w:val="0080454E"/>
    <w:pPr>
      <w:spacing w:before="40" w:after="600" w:line="336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BF8F00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BF8F00" w:themeColor="accent1" w:themeShade="BF"/>
        <w:bottom w:val="single" w:sz="4" w:space="10" w:color="BF8F00" w:themeColor="accent1" w:themeShade="BF"/>
      </w:pBdr>
      <w:spacing w:before="360" w:after="360"/>
      <w:ind w:left="864" w:right="864"/>
      <w:jc w:val="center"/>
    </w:pPr>
    <w:rPr>
      <w:i/>
      <w:iCs/>
      <w:color w:val="BF8F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21BA3"/>
    <w:rPr>
      <w:rFonts w:eastAsiaTheme="minorHAnsi"/>
      <w:i/>
      <w:iCs/>
      <w:color w:val="BF8F00" w:themeColor="accent1" w:themeShade="BF"/>
      <w:sz w:val="20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21BA3"/>
    <w:rPr>
      <w:rFonts w:eastAsiaTheme="minorHAnsi"/>
      <w:color w:val="5A5A5A" w:themeColor="text1" w:themeTint="A5"/>
      <w:sz w:val="20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A3"/>
    <w:rPr>
      <w:rFonts w:ascii="Segoe UI" w:eastAsiaTheme="minorHAnsi" w:hAnsi="Segoe UI" w:cs="Segoe UI"/>
      <w:color w:val="FFFFFF" w:themeColor="background1"/>
      <w:sz w:val="20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semiHidden/>
    <w:rsid w:val="00201B9D"/>
  </w:style>
  <w:style w:type="paragraph" w:styleId="BlockText">
    <w:name w:val="Block Text"/>
    <w:basedOn w:val="Normal"/>
    <w:uiPriority w:val="99"/>
    <w:semiHidden/>
    <w:rsid w:val="00404FC1"/>
    <w:pPr>
      <w:pBdr>
        <w:top w:val="single" w:sz="2" w:space="10" w:color="BF8F00" w:themeColor="accent1" w:themeShade="BF" w:shadow="1"/>
        <w:left w:val="single" w:sz="2" w:space="10" w:color="BF8F00" w:themeColor="accent1" w:themeShade="BF" w:shadow="1"/>
        <w:bottom w:val="single" w:sz="2" w:space="10" w:color="BF8F00" w:themeColor="accent1" w:themeShade="BF" w:shadow="1"/>
        <w:right w:val="single" w:sz="2" w:space="10" w:color="BF8F00" w:themeColor="accent1" w:themeShade="BF" w:shadow="1"/>
      </w:pBdr>
      <w:ind w:left="1152" w:right="1152"/>
    </w:pPr>
    <w:rPr>
      <w:i/>
      <w:iCs/>
      <w:color w:val="BF8F0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21BA3"/>
    <w:rPr>
      <w:rFonts w:eastAsiaTheme="minorHAnsi"/>
      <w:color w:val="FFFFFF" w:themeColor="background1"/>
      <w:sz w:val="20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21BA3"/>
    <w:rPr>
      <w:rFonts w:eastAsiaTheme="minorHAnsi"/>
      <w:color w:val="FFFFFF" w:themeColor="background1"/>
      <w:sz w:val="20"/>
      <w:szCs w:val="16"/>
      <w:lang w:eastAsia="en-US"/>
    </w:rPr>
  </w:style>
  <w:style w:type="paragraph" w:styleId="Caption">
    <w:name w:val="caption"/>
    <w:basedOn w:val="Normal"/>
    <w:next w:val="Normal"/>
    <w:uiPriority w:val="35"/>
    <w:semiHidden/>
    <w:qFormat/>
    <w:rsid w:val="00201B9D"/>
    <w:pPr>
      <w:spacing w:after="200"/>
    </w:pPr>
    <w:rPr>
      <w:i/>
      <w:iCs/>
      <w:color w:val="1B251E" w:themeColor="text2"/>
    </w:rPr>
  </w:style>
  <w:style w:type="paragraph" w:styleId="Closing">
    <w:name w:val="Closing"/>
    <w:basedOn w:val="Normal"/>
    <w:link w:val="ClosingChar"/>
    <w:uiPriority w:val="99"/>
    <w:semiHidden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</w:rPr>
      <w:tblPr/>
      <w:tcPr>
        <w:shd w:val="clear" w:color="auto" w:fill="FFE5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1" w:themeFillShade="BF"/>
      </w:tcPr>
    </w:tblStylePr>
    <w:tblStylePr w:type="band1Vert">
      <w:tblPr/>
      <w:tcPr>
        <w:shd w:val="clear" w:color="auto" w:fill="FFDF80" w:themeFill="accent1" w:themeFillTint="7F"/>
      </w:tcPr>
    </w:tblStylePr>
    <w:tblStylePr w:type="band1Horz">
      <w:tblPr/>
      <w:tcPr>
        <w:shd w:val="clear" w:color="auto" w:fill="FFDF8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FD6" w:themeFill="accent2" w:themeFillTint="33"/>
    </w:tcPr>
    <w:tblStylePr w:type="firstRow">
      <w:rPr>
        <w:b/>
        <w:bCs/>
      </w:rPr>
      <w:tblPr/>
      <w:tcPr>
        <w:shd w:val="clear" w:color="auto" w:fill="F5C1A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1421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14216" w:themeFill="accent2" w:themeFillShade="BF"/>
      </w:tcPr>
    </w:tblStylePr>
    <w:tblStylePr w:type="band1Vert">
      <w:tblPr/>
      <w:tcPr>
        <w:shd w:val="clear" w:color="auto" w:fill="F3B29B" w:themeFill="accent2" w:themeFillTint="7F"/>
      </w:tcPr>
    </w:tblStylePr>
    <w:tblStylePr w:type="band1Horz">
      <w:tblPr/>
      <w:tcPr>
        <w:shd w:val="clear" w:color="auto" w:fill="F3B29B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4618" w:themeFill="accent2" w:themeFillShade="CC"/>
      </w:tcPr>
    </w:tblStylePr>
    <w:tblStylePr w:type="lastRow">
      <w:rPr>
        <w:b/>
        <w:bCs/>
        <w:color w:val="CE46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4618" w:themeFill="accent2" w:themeFillShade="CC"/>
      </w:tcPr>
    </w:tblStylePr>
    <w:tblStylePr w:type="lastRow">
      <w:rPr>
        <w:b/>
        <w:bCs/>
        <w:color w:val="CE46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F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4618" w:themeFill="accent2" w:themeFillShade="CC"/>
      </w:tcPr>
    </w:tblStylePr>
    <w:tblStylePr w:type="lastRow">
      <w:rPr>
        <w:b/>
        <w:bCs/>
        <w:color w:val="CE46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2" w:themeFillTint="3F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653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65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6538" w:themeColor="accent2"/>
        <w:left w:val="single" w:sz="4" w:space="0" w:color="FFC000" w:themeColor="accent1"/>
        <w:bottom w:val="single" w:sz="4" w:space="0" w:color="FFC000" w:themeColor="accent1"/>
        <w:right w:val="single" w:sz="4" w:space="0" w:color="FFC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65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1" w:themeShade="99"/>
          <w:insideV w:val="nil"/>
        </w:tcBorders>
        <w:shd w:val="clear" w:color="auto" w:fill="997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1" w:themeFillShade="99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DF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6538" w:themeColor="accent2"/>
        <w:left w:val="single" w:sz="4" w:space="0" w:color="E86538" w:themeColor="accent2"/>
        <w:bottom w:val="single" w:sz="4" w:space="0" w:color="E86538" w:themeColor="accent2"/>
        <w:right w:val="single" w:sz="4" w:space="0" w:color="E8653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65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34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3412" w:themeColor="accent2" w:themeShade="99"/>
          <w:insideV w:val="nil"/>
        </w:tcBorders>
        <w:shd w:val="clear" w:color="auto" w:fill="9A34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3412" w:themeFill="accent2" w:themeFillShade="99"/>
      </w:tcPr>
    </w:tblStylePr>
    <w:tblStylePr w:type="band1Vert">
      <w:tblPr/>
      <w:tcPr>
        <w:shd w:val="clear" w:color="auto" w:fill="F5C1AF" w:themeFill="accent2" w:themeFillTint="66"/>
      </w:tcPr>
    </w:tblStylePr>
    <w:tblStylePr w:type="band1Horz">
      <w:tblPr/>
      <w:tcPr>
        <w:shd w:val="clear" w:color="auto" w:fill="F3B29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BA3"/>
    <w:rPr>
      <w:rFonts w:eastAsiaTheme="minorHAnsi"/>
      <w:color w:val="FFFFFF" w:themeColor="background1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BA3"/>
    <w:rPr>
      <w:rFonts w:eastAsiaTheme="minorHAnsi"/>
      <w:b/>
      <w:bCs/>
      <w:color w:val="FFFFFF" w:themeColor="background1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653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2B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421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421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421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421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1BA3"/>
    <w:rPr>
      <w:rFonts w:ascii="Segoe UI" w:eastAsiaTheme="minorHAnsi" w:hAnsi="Segoe UI" w:cs="Segoe UI"/>
      <w:color w:val="FFFFFF" w:themeColor="background1"/>
      <w:sz w:val="20"/>
      <w:szCs w:val="16"/>
      <w:lang w:eastAsia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character" w:styleId="Emphasis">
    <w:name w:val="Emphasis"/>
    <w:basedOn w:val="DefaultParagraphFont"/>
    <w:uiPriority w:val="20"/>
    <w:semiHidden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1BA3"/>
    <w:rPr>
      <w:rFonts w:eastAsiaTheme="minorHAnsi"/>
      <w:color w:val="FFFFFF" w:themeColor="background1"/>
      <w:sz w:val="20"/>
      <w:szCs w:val="20"/>
      <w:lang w:eastAsia="en-US"/>
    </w:rPr>
  </w:style>
  <w:style w:type="paragraph" w:styleId="EnvelopeAddress">
    <w:name w:val="envelope address"/>
    <w:basedOn w:val="Normal"/>
    <w:uiPriority w:val="99"/>
    <w:semiHidden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1BA3"/>
    <w:rPr>
      <w:rFonts w:eastAsiaTheme="minorHAnsi"/>
      <w:color w:val="FFFFFF" w:themeColor="background1"/>
      <w:sz w:val="20"/>
      <w:szCs w:val="20"/>
      <w:lang w:eastAsia="en-US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FE599" w:themeColor="accent1" w:themeTint="66"/>
        <w:left w:val="single" w:sz="4" w:space="0" w:color="FFE599" w:themeColor="accent1" w:themeTint="66"/>
        <w:bottom w:val="single" w:sz="4" w:space="0" w:color="FFE599" w:themeColor="accent1" w:themeTint="66"/>
        <w:right w:val="single" w:sz="4" w:space="0" w:color="FFE599" w:themeColor="accent1" w:themeTint="66"/>
        <w:insideH w:val="single" w:sz="4" w:space="0" w:color="FFE599" w:themeColor="accent1" w:themeTint="66"/>
        <w:insideV w:val="single" w:sz="4" w:space="0" w:color="FFE5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5C1AF" w:themeColor="accent2" w:themeTint="66"/>
        <w:left w:val="single" w:sz="4" w:space="0" w:color="F5C1AF" w:themeColor="accent2" w:themeTint="66"/>
        <w:bottom w:val="single" w:sz="4" w:space="0" w:color="F5C1AF" w:themeColor="accent2" w:themeTint="66"/>
        <w:right w:val="single" w:sz="4" w:space="0" w:color="F5C1AF" w:themeColor="accent2" w:themeTint="66"/>
        <w:insideH w:val="single" w:sz="4" w:space="0" w:color="F5C1AF" w:themeColor="accent2" w:themeTint="66"/>
        <w:insideV w:val="single" w:sz="4" w:space="0" w:color="F5C1A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28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28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FD966" w:themeColor="accent1" w:themeTint="99"/>
        <w:bottom w:val="single" w:sz="2" w:space="0" w:color="FFD966" w:themeColor="accent1" w:themeTint="99"/>
        <w:insideH w:val="single" w:sz="2" w:space="0" w:color="FFD966" w:themeColor="accent1" w:themeTint="99"/>
        <w:insideV w:val="single" w:sz="2" w:space="0" w:color="FFD9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1A287" w:themeColor="accent2" w:themeTint="99"/>
        <w:bottom w:val="single" w:sz="2" w:space="0" w:color="F1A287" w:themeColor="accent2" w:themeTint="99"/>
        <w:insideH w:val="single" w:sz="2" w:space="0" w:color="F1A287" w:themeColor="accent2" w:themeTint="99"/>
        <w:insideV w:val="single" w:sz="2" w:space="0" w:color="F1A28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28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28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  <w:tblStylePr w:type="neCell">
      <w:tblPr/>
      <w:tcPr>
        <w:tcBorders>
          <w:bottom w:val="single" w:sz="4" w:space="0" w:color="FFD966" w:themeColor="accent1" w:themeTint="99"/>
        </w:tcBorders>
      </w:tcPr>
    </w:tblStylePr>
    <w:tblStylePr w:type="nwCell">
      <w:tblPr/>
      <w:tcPr>
        <w:tcBorders>
          <w:bottom w:val="single" w:sz="4" w:space="0" w:color="FFD966" w:themeColor="accent1" w:themeTint="99"/>
        </w:tcBorders>
      </w:tcPr>
    </w:tblStylePr>
    <w:tblStylePr w:type="seCell">
      <w:tblPr/>
      <w:tcPr>
        <w:tcBorders>
          <w:top w:val="single" w:sz="4" w:space="0" w:color="FFD966" w:themeColor="accent1" w:themeTint="99"/>
        </w:tcBorders>
      </w:tcPr>
    </w:tblStylePr>
    <w:tblStylePr w:type="swCell">
      <w:tblPr/>
      <w:tcPr>
        <w:tcBorders>
          <w:top w:val="single" w:sz="4" w:space="0" w:color="FFD9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1A287" w:themeColor="accent2" w:themeTint="99"/>
        <w:left w:val="single" w:sz="4" w:space="0" w:color="F1A287" w:themeColor="accent2" w:themeTint="99"/>
        <w:bottom w:val="single" w:sz="4" w:space="0" w:color="F1A287" w:themeColor="accent2" w:themeTint="99"/>
        <w:right w:val="single" w:sz="4" w:space="0" w:color="F1A287" w:themeColor="accent2" w:themeTint="99"/>
        <w:insideH w:val="single" w:sz="4" w:space="0" w:color="F1A287" w:themeColor="accent2" w:themeTint="99"/>
        <w:insideV w:val="single" w:sz="4" w:space="0" w:color="F1A28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  <w:tblStylePr w:type="neCell">
      <w:tblPr/>
      <w:tcPr>
        <w:tcBorders>
          <w:bottom w:val="single" w:sz="4" w:space="0" w:color="F1A287" w:themeColor="accent2" w:themeTint="99"/>
        </w:tcBorders>
      </w:tcPr>
    </w:tblStylePr>
    <w:tblStylePr w:type="nwCell">
      <w:tblPr/>
      <w:tcPr>
        <w:tcBorders>
          <w:bottom w:val="single" w:sz="4" w:space="0" w:color="F1A287" w:themeColor="accent2" w:themeTint="99"/>
        </w:tcBorders>
      </w:tcPr>
    </w:tblStylePr>
    <w:tblStylePr w:type="seCell">
      <w:tblPr/>
      <w:tcPr>
        <w:tcBorders>
          <w:top w:val="single" w:sz="4" w:space="0" w:color="F1A287" w:themeColor="accent2" w:themeTint="99"/>
        </w:tcBorders>
      </w:tcPr>
    </w:tblStylePr>
    <w:tblStylePr w:type="swCell">
      <w:tblPr/>
      <w:tcPr>
        <w:tcBorders>
          <w:top w:val="single" w:sz="4" w:space="0" w:color="F1A28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1A287" w:themeColor="accent2" w:themeTint="99"/>
        <w:left w:val="single" w:sz="4" w:space="0" w:color="F1A287" w:themeColor="accent2" w:themeTint="99"/>
        <w:bottom w:val="single" w:sz="4" w:space="0" w:color="F1A287" w:themeColor="accent2" w:themeTint="99"/>
        <w:right w:val="single" w:sz="4" w:space="0" w:color="F1A287" w:themeColor="accent2" w:themeTint="99"/>
        <w:insideH w:val="single" w:sz="4" w:space="0" w:color="F1A287" w:themeColor="accent2" w:themeTint="99"/>
        <w:insideV w:val="single" w:sz="4" w:space="0" w:color="F1A28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6538" w:themeColor="accent2"/>
          <w:left w:val="single" w:sz="4" w:space="0" w:color="E86538" w:themeColor="accent2"/>
          <w:bottom w:val="single" w:sz="4" w:space="0" w:color="E86538" w:themeColor="accent2"/>
          <w:right w:val="single" w:sz="4" w:space="0" w:color="E86538" w:themeColor="accent2"/>
          <w:insideH w:val="nil"/>
          <w:insideV w:val="nil"/>
        </w:tcBorders>
        <w:shd w:val="clear" w:color="auto" w:fill="E86538" w:themeFill="accent2"/>
      </w:tcPr>
    </w:tblStylePr>
    <w:tblStylePr w:type="lastRow">
      <w:rPr>
        <w:b/>
        <w:bCs/>
      </w:rPr>
      <w:tblPr/>
      <w:tcPr>
        <w:tcBorders>
          <w:top w:val="double" w:sz="4" w:space="0" w:color="E865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F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653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653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653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6538" w:themeFill="accent2"/>
      </w:tcPr>
    </w:tblStylePr>
    <w:tblStylePr w:type="band1Vert">
      <w:tblPr/>
      <w:tcPr>
        <w:shd w:val="clear" w:color="auto" w:fill="F5C1AF" w:themeFill="accent2" w:themeFillTint="66"/>
      </w:tcPr>
    </w:tblStylePr>
    <w:tblStylePr w:type="band1Horz">
      <w:tblPr/>
      <w:tcPr>
        <w:shd w:val="clear" w:color="auto" w:fill="F5C1A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BF8F00" w:themeColor="accent1" w:themeShade="BF"/>
    </w:r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C14216" w:themeColor="accent2" w:themeShade="BF"/>
    </w:rPr>
    <w:tblPr>
      <w:tblStyleRowBandSize w:val="1"/>
      <w:tblStyleColBandSize w:val="1"/>
      <w:tblBorders>
        <w:top w:val="single" w:sz="4" w:space="0" w:color="F1A287" w:themeColor="accent2" w:themeTint="99"/>
        <w:left w:val="single" w:sz="4" w:space="0" w:color="F1A287" w:themeColor="accent2" w:themeTint="99"/>
        <w:bottom w:val="single" w:sz="4" w:space="0" w:color="F1A287" w:themeColor="accent2" w:themeTint="99"/>
        <w:right w:val="single" w:sz="4" w:space="0" w:color="F1A287" w:themeColor="accent2" w:themeTint="99"/>
        <w:insideH w:val="single" w:sz="4" w:space="0" w:color="F1A287" w:themeColor="accent2" w:themeTint="99"/>
        <w:insideV w:val="single" w:sz="4" w:space="0" w:color="F1A28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28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28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BF8F00" w:themeColor="accent1" w:themeShade="BF"/>
    </w:r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  <w:tblStylePr w:type="neCell">
      <w:tblPr/>
      <w:tcPr>
        <w:tcBorders>
          <w:bottom w:val="single" w:sz="4" w:space="0" w:color="FFD966" w:themeColor="accent1" w:themeTint="99"/>
        </w:tcBorders>
      </w:tcPr>
    </w:tblStylePr>
    <w:tblStylePr w:type="nwCell">
      <w:tblPr/>
      <w:tcPr>
        <w:tcBorders>
          <w:bottom w:val="single" w:sz="4" w:space="0" w:color="FFD966" w:themeColor="accent1" w:themeTint="99"/>
        </w:tcBorders>
      </w:tcPr>
    </w:tblStylePr>
    <w:tblStylePr w:type="seCell">
      <w:tblPr/>
      <w:tcPr>
        <w:tcBorders>
          <w:top w:val="single" w:sz="4" w:space="0" w:color="FFD966" w:themeColor="accent1" w:themeTint="99"/>
        </w:tcBorders>
      </w:tcPr>
    </w:tblStylePr>
    <w:tblStylePr w:type="swCell">
      <w:tblPr/>
      <w:tcPr>
        <w:tcBorders>
          <w:top w:val="single" w:sz="4" w:space="0" w:color="FFD9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C14216" w:themeColor="accent2" w:themeShade="BF"/>
    </w:rPr>
    <w:tblPr>
      <w:tblStyleRowBandSize w:val="1"/>
      <w:tblStyleColBandSize w:val="1"/>
      <w:tblBorders>
        <w:top w:val="single" w:sz="4" w:space="0" w:color="F1A287" w:themeColor="accent2" w:themeTint="99"/>
        <w:left w:val="single" w:sz="4" w:space="0" w:color="F1A287" w:themeColor="accent2" w:themeTint="99"/>
        <w:bottom w:val="single" w:sz="4" w:space="0" w:color="F1A287" w:themeColor="accent2" w:themeTint="99"/>
        <w:right w:val="single" w:sz="4" w:space="0" w:color="F1A287" w:themeColor="accent2" w:themeTint="99"/>
        <w:insideH w:val="single" w:sz="4" w:space="0" w:color="F1A287" w:themeColor="accent2" w:themeTint="99"/>
        <w:insideV w:val="single" w:sz="4" w:space="0" w:color="F1A28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  <w:tblStylePr w:type="neCell">
      <w:tblPr/>
      <w:tcPr>
        <w:tcBorders>
          <w:bottom w:val="single" w:sz="4" w:space="0" w:color="F1A287" w:themeColor="accent2" w:themeTint="99"/>
        </w:tcBorders>
      </w:tcPr>
    </w:tblStylePr>
    <w:tblStylePr w:type="nwCell">
      <w:tblPr/>
      <w:tcPr>
        <w:tcBorders>
          <w:bottom w:val="single" w:sz="4" w:space="0" w:color="F1A287" w:themeColor="accent2" w:themeTint="99"/>
        </w:tcBorders>
      </w:tcPr>
    </w:tblStylePr>
    <w:tblStylePr w:type="seCell">
      <w:tblPr/>
      <w:tcPr>
        <w:tcBorders>
          <w:top w:val="single" w:sz="4" w:space="0" w:color="F1A287" w:themeColor="accent2" w:themeTint="99"/>
        </w:tcBorders>
      </w:tcPr>
    </w:tblStylePr>
    <w:tblStylePr w:type="swCell">
      <w:tblPr/>
      <w:tcPr>
        <w:tcBorders>
          <w:top w:val="single" w:sz="4" w:space="0" w:color="F1A28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rsid w:val="00F21BA3"/>
    <w:rPr>
      <w:rFonts w:asciiTheme="majorHAnsi" w:eastAsiaTheme="minorHAnsi" w:hAnsiTheme="majorHAnsi"/>
      <w:b/>
      <w:color w:val="F79646" w:themeColor="accent6"/>
      <w:sz w:val="20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927B78"/>
    <w:rPr>
      <w:rFonts w:asciiTheme="majorHAnsi" w:eastAsiaTheme="minorHAnsi" w:hAnsiTheme="majorHAnsi"/>
      <w:b/>
      <w:bCs/>
      <w:color w:val="8064A2" w:themeColor="accent4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F21BA3"/>
    <w:rPr>
      <w:rFonts w:ascii="Californian FB" w:eastAsiaTheme="minorHAnsi" w:hAnsi="Californian FB"/>
      <w:color w:val="FFFFFF" w:themeColor="background1"/>
      <w:sz w:val="36"/>
      <w:szCs w:val="36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F21BA3"/>
    <w:rPr>
      <w:rFonts w:asciiTheme="majorHAnsi" w:eastAsiaTheme="majorEastAsia" w:hAnsiTheme="majorHAnsi" w:cstheme="majorBidi"/>
      <w:color w:val="7F5F00" w:themeColor="accent1" w:themeShade="7F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F21BA3"/>
    <w:rPr>
      <w:rFonts w:asciiTheme="majorHAnsi" w:eastAsiaTheme="majorEastAsia" w:hAnsiTheme="majorHAnsi" w:cstheme="majorBidi"/>
      <w:i/>
      <w:iCs/>
      <w:color w:val="7F5F00" w:themeColor="accent1" w:themeShade="7F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F21BA3"/>
    <w:rPr>
      <w:rFonts w:asciiTheme="majorHAnsi" w:eastAsiaTheme="majorEastAsia" w:hAnsiTheme="majorHAnsi" w:cstheme="majorBidi"/>
      <w:color w:val="272727" w:themeColor="text1" w:themeTint="D8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F21BA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  <w:lang w:eastAsia="en-US"/>
    </w:rPr>
  </w:style>
  <w:style w:type="character" w:styleId="HTMLAcronym">
    <w:name w:val="HTML Acronym"/>
    <w:basedOn w:val="DefaultParagraphFont"/>
    <w:uiPriority w:val="99"/>
    <w:semiHidden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21BA3"/>
    <w:rPr>
      <w:rFonts w:eastAsiaTheme="minorHAnsi"/>
      <w:i/>
      <w:iCs/>
      <w:color w:val="FFFFFF" w:themeColor="background1"/>
      <w:sz w:val="20"/>
      <w:szCs w:val="24"/>
      <w:lang w:eastAsia="en-US"/>
    </w:rPr>
  </w:style>
  <w:style w:type="character" w:styleId="HTMLCite">
    <w:name w:val="HTML Cite"/>
    <w:basedOn w:val="DefaultParagraphFont"/>
    <w:uiPriority w:val="99"/>
    <w:semiHidden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BA3"/>
    <w:rPr>
      <w:rFonts w:ascii="Consolas" w:eastAsiaTheme="minorHAnsi" w:hAnsi="Consolas"/>
      <w:color w:val="FFFFFF" w:themeColor="background1"/>
      <w:sz w:val="20"/>
      <w:szCs w:val="20"/>
      <w:lang w:eastAsia="en-US"/>
    </w:rPr>
  </w:style>
  <w:style w:type="character" w:styleId="HTMLSample">
    <w:name w:val="HTML Sample"/>
    <w:basedOn w:val="DefaultParagraphFont"/>
    <w:uiPriority w:val="99"/>
    <w:semiHidden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  <w:insideH w:val="single" w:sz="8" w:space="0" w:color="FFC000" w:themeColor="accent1"/>
        <w:insideV w:val="single" w:sz="8" w:space="0" w:color="FFC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18" w:space="0" w:color="FFC000" w:themeColor="accent1"/>
          <w:right w:val="single" w:sz="8" w:space="0" w:color="FFC000" w:themeColor="accent1"/>
          <w:insideH w:val="nil"/>
          <w:insideV w:val="single" w:sz="8" w:space="0" w:color="FFC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  <w:insideH w:val="nil"/>
          <w:insideV w:val="single" w:sz="8" w:space="0" w:color="FFC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  <w:tblStylePr w:type="band1Vert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  <w:shd w:val="clear" w:color="auto" w:fill="FFEFC0" w:themeFill="accent1" w:themeFillTint="3F"/>
      </w:tcPr>
    </w:tblStylePr>
    <w:tblStylePr w:type="band1Horz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  <w:insideV w:val="single" w:sz="8" w:space="0" w:color="FFC000" w:themeColor="accent1"/>
        </w:tcBorders>
        <w:shd w:val="clear" w:color="auto" w:fill="FFEFC0" w:themeFill="accent1" w:themeFillTint="3F"/>
      </w:tcPr>
    </w:tblStylePr>
    <w:tblStylePr w:type="band2Horz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  <w:insideV w:val="single" w:sz="8" w:space="0" w:color="FFC0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E86538" w:themeColor="accent2"/>
        <w:left w:val="single" w:sz="8" w:space="0" w:color="E86538" w:themeColor="accent2"/>
        <w:bottom w:val="single" w:sz="8" w:space="0" w:color="E86538" w:themeColor="accent2"/>
        <w:right w:val="single" w:sz="8" w:space="0" w:color="E86538" w:themeColor="accent2"/>
        <w:insideH w:val="single" w:sz="8" w:space="0" w:color="E86538" w:themeColor="accent2"/>
        <w:insideV w:val="single" w:sz="8" w:space="0" w:color="E8653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18" w:space="0" w:color="E86538" w:themeColor="accent2"/>
          <w:right w:val="single" w:sz="8" w:space="0" w:color="E86538" w:themeColor="accent2"/>
          <w:insideH w:val="nil"/>
          <w:insideV w:val="single" w:sz="8" w:space="0" w:color="E8653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  <w:insideH w:val="nil"/>
          <w:insideV w:val="single" w:sz="8" w:space="0" w:color="E8653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</w:tcBorders>
      </w:tcPr>
    </w:tblStylePr>
    <w:tblStylePr w:type="band1Vert"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</w:tcBorders>
        <w:shd w:val="clear" w:color="auto" w:fill="F9D8CD" w:themeFill="accent2" w:themeFillTint="3F"/>
      </w:tcPr>
    </w:tblStylePr>
    <w:tblStylePr w:type="band1Horz"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  <w:insideV w:val="single" w:sz="8" w:space="0" w:color="E86538" w:themeColor="accent2"/>
        </w:tcBorders>
        <w:shd w:val="clear" w:color="auto" w:fill="F9D8CD" w:themeFill="accent2" w:themeFillTint="3F"/>
      </w:tcPr>
    </w:tblStylePr>
    <w:tblStylePr w:type="band2Horz"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  <w:insideV w:val="single" w:sz="8" w:space="0" w:color="E8653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  <w:tblStylePr w:type="band1Horz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E86538" w:themeColor="accent2"/>
        <w:left w:val="single" w:sz="8" w:space="0" w:color="E86538" w:themeColor="accent2"/>
        <w:bottom w:val="single" w:sz="8" w:space="0" w:color="E86538" w:themeColor="accent2"/>
        <w:right w:val="single" w:sz="8" w:space="0" w:color="E8653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65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</w:tcBorders>
      </w:tcPr>
    </w:tblStylePr>
    <w:tblStylePr w:type="band1Horz"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BF8F00" w:themeColor="accent1" w:themeShade="BF"/>
    </w:rPr>
    <w:tblPr>
      <w:tblStyleRowBandSize w:val="1"/>
      <w:tblStyleColBandSize w:val="1"/>
      <w:tblBorders>
        <w:top w:val="single" w:sz="8" w:space="0" w:color="FFC000" w:themeColor="accent1"/>
        <w:bottom w:val="single" w:sz="8" w:space="0" w:color="FFC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1"/>
          <w:left w:val="nil"/>
          <w:bottom w:val="single" w:sz="8" w:space="0" w:color="FFC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1"/>
          <w:left w:val="nil"/>
          <w:bottom w:val="single" w:sz="8" w:space="0" w:color="FFC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C14216" w:themeColor="accent2" w:themeShade="BF"/>
    </w:rPr>
    <w:tblPr>
      <w:tblStyleRowBandSize w:val="1"/>
      <w:tblStyleColBandSize w:val="1"/>
      <w:tblBorders>
        <w:top w:val="single" w:sz="8" w:space="0" w:color="E86538" w:themeColor="accent2"/>
        <w:bottom w:val="single" w:sz="8" w:space="0" w:color="E8653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6538" w:themeColor="accent2"/>
          <w:left w:val="nil"/>
          <w:bottom w:val="single" w:sz="8" w:space="0" w:color="E8653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6538" w:themeColor="accent2"/>
          <w:left w:val="nil"/>
          <w:bottom w:val="single" w:sz="8" w:space="0" w:color="E8653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8C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8C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201B9D"/>
    <w:rPr>
      <w:sz w:val="22"/>
    </w:rPr>
  </w:style>
  <w:style w:type="paragraph" w:styleId="List">
    <w:name w:val="List"/>
    <w:basedOn w:val="Normal"/>
    <w:uiPriority w:val="99"/>
    <w:semiHidden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28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28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FD966" w:themeColor="accent1" w:themeTint="99"/>
        <w:bottom w:val="single" w:sz="4" w:space="0" w:color="FFD966" w:themeColor="accent1" w:themeTint="99"/>
        <w:insideH w:val="single" w:sz="4" w:space="0" w:color="FFD9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1A287" w:themeColor="accent2" w:themeTint="99"/>
        <w:bottom w:val="single" w:sz="4" w:space="0" w:color="F1A287" w:themeColor="accent2" w:themeTint="99"/>
        <w:insideH w:val="single" w:sz="4" w:space="0" w:color="F1A28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FC000" w:themeColor="accent1"/>
        <w:left w:val="single" w:sz="4" w:space="0" w:color="FFC000" w:themeColor="accent1"/>
        <w:bottom w:val="single" w:sz="4" w:space="0" w:color="FFC000" w:themeColor="accent1"/>
        <w:right w:val="single" w:sz="4" w:space="0" w:color="FFC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1"/>
          <w:right w:val="single" w:sz="4" w:space="0" w:color="FFC000" w:themeColor="accent1"/>
        </w:tcBorders>
      </w:tcPr>
    </w:tblStylePr>
    <w:tblStylePr w:type="band1Horz">
      <w:tblPr/>
      <w:tcPr>
        <w:tcBorders>
          <w:top w:val="single" w:sz="4" w:space="0" w:color="FFC000" w:themeColor="accent1"/>
          <w:bottom w:val="single" w:sz="4" w:space="0" w:color="FFC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1"/>
          <w:left w:val="nil"/>
        </w:tcBorders>
      </w:tcPr>
    </w:tblStylePr>
    <w:tblStylePr w:type="swCell">
      <w:tblPr/>
      <w:tcPr>
        <w:tcBorders>
          <w:top w:val="double" w:sz="4" w:space="0" w:color="FFC0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E86538" w:themeColor="accent2"/>
        <w:left w:val="single" w:sz="4" w:space="0" w:color="E86538" w:themeColor="accent2"/>
        <w:bottom w:val="single" w:sz="4" w:space="0" w:color="E86538" w:themeColor="accent2"/>
        <w:right w:val="single" w:sz="4" w:space="0" w:color="E8653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6538" w:themeFill="accent2"/>
      </w:tcPr>
    </w:tblStylePr>
    <w:tblStylePr w:type="lastRow">
      <w:rPr>
        <w:b/>
        <w:bCs/>
      </w:rPr>
      <w:tblPr/>
      <w:tcPr>
        <w:tcBorders>
          <w:top w:val="double" w:sz="4" w:space="0" w:color="E8653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6538" w:themeColor="accent2"/>
          <w:right w:val="single" w:sz="4" w:space="0" w:color="E86538" w:themeColor="accent2"/>
        </w:tcBorders>
      </w:tcPr>
    </w:tblStylePr>
    <w:tblStylePr w:type="band1Horz">
      <w:tblPr/>
      <w:tcPr>
        <w:tcBorders>
          <w:top w:val="single" w:sz="4" w:space="0" w:color="E86538" w:themeColor="accent2"/>
          <w:bottom w:val="single" w:sz="4" w:space="0" w:color="E8653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6538" w:themeColor="accent2"/>
          <w:left w:val="nil"/>
        </w:tcBorders>
      </w:tcPr>
    </w:tblStylePr>
    <w:tblStylePr w:type="swCell">
      <w:tblPr/>
      <w:tcPr>
        <w:tcBorders>
          <w:top w:val="double" w:sz="4" w:space="0" w:color="E8653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1A287" w:themeColor="accent2" w:themeTint="99"/>
        <w:left w:val="single" w:sz="4" w:space="0" w:color="F1A287" w:themeColor="accent2" w:themeTint="99"/>
        <w:bottom w:val="single" w:sz="4" w:space="0" w:color="F1A287" w:themeColor="accent2" w:themeTint="99"/>
        <w:right w:val="single" w:sz="4" w:space="0" w:color="F1A287" w:themeColor="accent2" w:themeTint="99"/>
        <w:insideH w:val="single" w:sz="4" w:space="0" w:color="F1A28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6538" w:themeColor="accent2"/>
          <w:left w:val="single" w:sz="4" w:space="0" w:color="E86538" w:themeColor="accent2"/>
          <w:bottom w:val="single" w:sz="4" w:space="0" w:color="E86538" w:themeColor="accent2"/>
          <w:right w:val="single" w:sz="4" w:space="0" w:color="E86538" w:themeColor="accent2"/>
          <w:insideH w:val="nil"/>
        </w:tcBorders>
        <w:shd w:val="clear" w:color="auto" w:fill="E86538" w:themeFill="accent2"/>
      </w:tcPr>
    </w:tblStylePr>
    <w:tblStylePr w:type="lastRow">
      <w:rPr>
        <w:b/>
        <w:bCs/>
      </w:rPr>
      <w:tblPr/>
      <w:tcPr>
        <w:tcBorders>
          <w:top w:val="double" w:sz="4" w:space="0" w:color="F1A28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1"/>
        <w:left w:val="single" w:sz="24" w:space="0" w:color="FFC000" w:themeColor="accent1"/>
        <w:bottom w:val="single" w:sz="24" w:space="0" w:color="FFC000" w:themeColor="accent1"/>
        <w:right w:val="single" w:sz="24" w:space="0" w:color="FFC000" w:themeColor="accent1"/>
      </w:tblBorders>
    </w:tblPr>
    <w:tcPr>
      <w:shd w:val="clear" w:color="auto" w:fill="FFC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6538" w:themeColor="accent2"/>
        <w:left w:val="single" w:sz="24" w:space="0" w:color="E86538" w:themeColor="accent2"/>
        <w:bottom w:val="single" w:sz="24" w:space="0" w:color="E86538" w:themeColor="accent2"/>
        <w:right w:val="single" w:sz="24" w:space="0" w:color="E86538" w:themeColor="accent2"/>
      </w:tblBorders>
    </w:tblPr>
    <w:tcPr>
      <w:shd w:val="clear" w:color="auto" w:fill="E8653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BF8F00" w:themeColor="accent1" w:themeShade="BF"/>
    </w:rPr>
    <w:tblPr>
      <w:tblStyleRowBandSize w:val="1"/>
      <w:tblStyleColBandSize w:val="1"/>
      <w:tblBorders>
        <w:top w:val="single" w:sz="4" w:space="0" w:color="FFC000" w:themeColor="accent1"/>
        <w:bottom w:val="single" w:sz="4" w:space="0" w:color="FFC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C14216" w:themeColor="accent2" w:themeShade="BF"/>
    </w:rPr>
    <w:tblPr>
      <w:tblStyleRowBandSize w:val="1"/>
      <w:tblStyleColBandSize w:val="1"/>
      <w:tblBorders>
        <w:top w:val="single" w:sz="4" w:space="0" w:color="E86538" w:themeColor="accent2"/>
        <w:bottom w:val="single" w:sz="4" w:space="0" w:color="E8653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8653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865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BF8F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C1421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653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653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653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653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21BA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CF40" w:themeColor="accent1" w:themeTint="BF"/>
        <w:left w:val="single" w:sz="8" w:space="0" w:color="FFCF40" w:themeColor="accent1" w:themeTint="BF"/>
        <w:bottom w:val="single" w:sz="8" w:space="0" w:color="FFCF40" w:themeColor="accent1" w:themeTint="BF"/>
        <w:right w:val="single" w:sz="8" w:space="0" w:color="FFCF40" w:themeColor="accent1" w:themeTint="BF"/>
        <w:insideH w:val="single" w:sz="8" w:space="0" w:color="FFCF40" w:themeColor="accent1" w:themeTint="BF"/>
        <w:insideV w:val="single" w:sz="8" w:space="0" w:color="FFCF40" w:themeColor="accent1" w:themeTint="BF"/>
      </w:tblBorders>
    </w:tblPr>
    <w:tcPr>
      <w:shd w:val="clear" w:color="auto" w:fill="FFE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1" w:themeFillTint="7F"/>
      </w:tcPr>
    </w:tblStylePr>
    <w:tblStylePr w:type="band1Horz">
      <w:tblPr/>
      <w:tcPr>
        <w:shd w:val="clear" w:color="auto" w:fill="FFDF8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ED8B69" w:themeColor="accent2" w:themeTint="BF"/>
        <w:left w:val="single" w:sz="8" w:space="0" w:color="ED8B69" w:themeColor="accent2" w:themeTint="BF"/>
        <w:bottom w:val="single" w:sz="8" w:space="0" w:color="ED8B69" w:themeColor="accent2" w:themeTint="BF"/>
        <w:right w:val="single" w:sz="8" w:space="0" w:color="ED8B69" w:themeColor="accent2" w:themeTint="BF"/>
        <w:insideH w:val="single" w:sz="8" w:space="0" w:color="ED8B69" w:themeColor="accent2" w:themeTint="BF"/>
        <w:insideV w:val="single" w:sz="8" w:space="0" w:color="ED8B69" w:themeColor="accent2" w:themeTint="BF"/>
      </w:tblBorders>
    </w:tblPr>
    <w:tcPr>
      <w:shd w:val="clear" w:color="auto" w:fill="F9D8C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8B6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29B" w:themeFill="accent2" w:themeFillTint="7F"/>
      </w:tcPr>
    </w:tblStylePr>
    <w:tblStylePr w:type="band1Horz">
      <w:tblPr/>
      <w:tcPr>
        <w:shd w:val="clear" w:color="auto" w:fill="F3B29B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  <w:insideH w:val="single" w:sz="8" w:space="0" w:color="FFC000" w:themeColor="accent1"/>
        <w:insideV w:val="single" w:sz="8" w:space="0" w:color="FFC000" w:themeColor="accent1"/>
      </w:tblBorders>
    </w:tblPr>
    <w:tcPr>
      <w:shd w:val="clear" w:color="auto" w:fill="FFE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1" w:themeFillTint="33"/>
      </w:tcPr>
    </w:tblStylePr>
    <w:tblStylePr w:type="band1Vert">
      <w:tblPr/>
      <w:tcPr>
        <w:shd w:val="clear" w:color="auto" w:fill="FFDF80" w:themeFill="accent1" w:themeFillTint="7F"/>
      </w:tcPr>
    </w:tblStylePr>
    <w:tblStylePr w:type="band1Horz">
      <w:tblPr/>
      <w:tcPr>
        <w:tcBorders>
          <w:insideH w:val="single" w:sz="6" w:space="0" w:color="FFC000" w:themeColor="accent1"/>
          <w:insideV w:val="single" w:sz="6" w:space="0" w:color="FFC000" w:themeColor="accent1"/>
        </w:tcBorders>
        <w:shd w:val="clear" w:color="auto" w:fill="FFDF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6538" w:themeColor="accent2"/>
        <w:left w:val="single" w:sz="8" w:space="0" w:color="E86538" w:themeColor="accent2"/>
        <w:bottom w:val="single" w:sz="8" w:space="0" w:color="E86538" w:themeColor="accent2"/>
        <w:right w:val="single" w:sz="8" w:space="0" w:color="E86538" w:themeColor="accent2"/>
        <w:insideH w:val="single" w:sz="8" w:space="0" w:color="E86538" w:themeColor="accent2"/>
        <w:insideV w:val="single" w:sz="8" w:space="0" w:color="E86538" w:themeColor="accent2"/>
      </w:tblBorders>
    </w:tblPr>
    <w:tcPr>
      <w:shd w:val="clear" w:color="auto" w:fill="F9D8C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FD6" w:themeFill="accent2" w:themeFillTint="33"/>
      </w:tcPr>
    </w:tblStylePr>
    <w:tblStylePr w:type="band1Vert">
      <w:tblPr/>
      <w:tcPr>
        <w:shd w:val="clear" w:color="auto" w:fill="F3B29B" w:themeFill="accent2" w:themeFillTint="7F"/>
      </w:tcPr>
    </w:tblStylePr>
    <w:tblStylePr w:type="band1Horz">
      <w:tblPr/>
      <w:tcPr>
        <w:tcBorders>
          <w:insideH w:val="single" w:sz="6" w:space="0" w:color="E86538" w:themeColor="accent2"/>
          <w:insideV w:val="single" w:sz="6" w:space="0" w:color="E86538" w:themeColor="accent2"/>
        </w:tcBorders>
        <w:shd w:val="clear" w:color="auto" w:fill="F3B29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8C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653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653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653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653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29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29B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1"/>
        <w:bottom w:val="single" w:sz="8" w:space="0" w:color="FFC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1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FFC000" w:themeColor="accent1"/>
          <w:bottom w:val="single" w:sz="8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1"/>
          <w:bottom w:val="single" w:sz="8" w:space="0" w:color="FFC000" w:themeColor="accent1"/>
        </w:tcBorders>
      </w:tcPr>
    </w:tblStylePr>
    <w:tblStylePr w:type="band1Vert">
      <w:tblPr/>
      <w:tcPr>
        <w:shd w:val="clear" w:color="auto" w:fill="FFEFC0" w:themeFill="accent1" w:themeFillTint="3F"/>
      </w:tcPr>
    </w:tblStylePr>
    <w:tblStylePr w:type="band1Horz">
      <w:tblPr/>
      <w:tcPr>
        <w:shd w:val="clear" w:color="auto" w:fill="FFE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6538" w:themeColor="accent2"/>
        <w:bottom w:val="single" w:sz="8" w:space="0" w:color="E8653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6538" w:themeColor="accent2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E86538" w:themeColor="accent2"/>
          <w:bottom w:val="single" w:sz="8" w:space="0" w:color="E865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6538" w:themeColor="accent2"/>
          <w:bottom w:val="single" w:sz="8" w:space="0" w:color="E86538" w:themeColor="accent2"/>
        </w:tcBorders>
      </w:tcPr>
    </w:tblStylePr>
    <w:tblStylePr w:type="band1Vert">
      <w:tblPr/>
      <w:tcPr>
        <w:shd w:val="clear" w:color="auto" w:fill="F9D8CD" w:themeFill="accent2" w:themeFillTint="3F"/>
      </w:tcPr>
    </w:tblStylePr>
    <w:tblStylePr w:type="band1Horz">
      <w:tblPr/>
      <w:tcPr>
        <w:shd w:val="clear" w:color="auto" w:fill="F9D8C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6538" w:themeColor="accent2"/>
        <w:left w:val="single" w:sz="8" w:space="0" w:color="E86538" w:themeColor="accent2"/>
        <w:bottom w:val="single" w:sz="8" w:space="0" w:color="E86538" w:themeColor="accent2"/>
        <w:right w:val="single" w:sz="8" w:space="0" w:color="E8653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65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653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653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8C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8C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FFCF40" w:themeColor="accent1" w:themeTint="BF"/>
        <w:left w:val="single" w:sz="8" w:space="0" w:color="FFCF40" w:themeColor="accent1" w:themeTint="BF"/>
        <w:bottom w:val="single" w:sz="8" w:space="0" w:color="FFCF40" w:themeColor="accent1" w:themeTint="BF"/>
        <w:right w:val="single" w:sz="8" w:space="0" w:color="FFCF40" w:themeColor="accent1" w:themeTint="BF"/>
        <w:insideH w:val="single" w:sz="8" w:space="0" w:color="FFCF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1" w:themeTint="BF"/>
          <w:left w:val="single" w:sz="8" w:space="0" w:color="FFCF40" w:themeColor="accent1" w:themeTint="BF"/>
          <w:bottom w:val="single" w:sz="8" w:space="0" w:color="FFCF40" w:themeColor="accent1" w:themeTint="BF"/>
          <w:right w:val="single" w:sz="8" w:space="0" w:color="FFCF40" w:themeColor="accent1" w:themeTint="BF"/>
          <w:insideH w:val="nil"/>
          <w:insideV w:val="nil"/>
        </w:tcBorders>
        <w:shd w:val="clear" w:color="auto" w:fill="FFC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1" w:themeTint="BF"/>
          <w:left w:val="single" w:sz="8" w:space="0" w:color="FFCF40" w:themeColor="accent1" w:themeTint="BF"/>
          <w:bottom w:val="single" w:sz="8" w:space="0" w:color="FFCF40" w:themeColor="accent1" w:themeTint="BF"/>
          <w:right w:val="single" w:sz="8" w:space="0" w:color="FFCF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ED8B69" w:themeColor="accent2" w:themeTint="BF"/>
        <w:left w:val="single" w:sz="8" w:space="0" w:color="ED8B69" w:themeColor="accent2" w:themeTint="BF"/>
        <w:bottom w:val="single" w:sz="8" w:space="0" w:color="ED8B69" w:themeColor="accent2" w:themeTint="BF"/>
        <w:right w:val="single" w:sz="8" w:space="0" w:color="ED8B69" w:themeColor="accent2" w:themeTint="BF"/>
        <w:insideH w:val="single" w:sz="8" w:space="0" w:color="ED8B6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8B69" w:themeColor="accent2" w:themeTint="BF"/>
          <w:left w:val="single" w:sz="8" w:space="0" w:color="ED8B69" w:themeColor="accent2" w:themeTint="BF"/>
          <w:bottom w:val="single" w:sz="8" w:space="0" w:color="ED8B69" w:themeColor="accent2" w:themeTint="BF"/>
          <w:right w:val="single" w:sz="8" w:space="0" w:color="ED8B69" w:themeColor="accent2" w:themeTint="BF"/>
          <w:insideH w:val="nil"/>
          <w:insideV w:val="nil"/>
        </w:tcBorders>
        <w:shd w:val="clear" w:color="auto" w:fill="E865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8B69" w:themeColor="accent2" w:themeTint="BF"/>
          <w:left w:val="single" w:sz="8" w:space="0" w:color="ED8B69" w:themeColor="accent2" w:themeTint="BF"/>
          <w:bottom w:val="single" w:sz="8" w:space="0" w:color="ED8B69" w:themeColor="accent2" w:themeTint="BF"/>
          <w:right w:val="single" w:sz="8" w:space="0" w:color="ED8B6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8C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653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653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653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21BA3"/>
    <w:rPr>
      <w:rFonts w:asciiTheme="majorHAnsi" w:eastAsiaTheme="majorEastAsia" w:hAnsiTheme="majorHAnsi" w:cstheme="majorBidi"/>
      <w:color w:val="FFFFFF" w:themeColor="background1"/>
      <w:sz w:val="20"/>
      <w:szCs w:val="24"/>
      <w:shd w:val="pct20" w:color="auto" w:fill="auto"/>
      <w:lang w:eastAsia="en-US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rsid w:val="00201B9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1BA3"/>
    <w:rPr>
      <w:rFonts w:ascii="Consolas" w:eastAsiaTheme="minorHAnsi" w:hAnsi="Consolas"/>
      <w:color w:val="FFFFFF" w:themeColor="background1"/>
      <w:sz w:val="20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21BA3"/>
    <w:rPr>
      <w:rFonts w:eastAsiaTheme="minorHAnsi"/>
      <w:i/>
      <w:iCs/>
      <w:color w:val="404040" w:themeColor="text1" w:themeTint="BF"/>
      <w:sz w:val="20"/>
      <w:szCs w:val="24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Signature">
    <w:name w:val="Signature"/>
    <w:basedOn w:val="Normal"/>
    <w:link w:val="SignatureChar"/>
    <w:uiPriority w:val="99"/>
    <w:semiHidden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character" w:customStyle="1" w:styleId="SmartHyperlink1">
    <w:name w:val="Smart Hyperlink1"/>
    <w:basedOn w:val="DefaultParagraphFont"/>
    <w:uiPriority w:val="99"/>
    <w:semiHidden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201B9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201B9D"/>
    <w:pPr>
      <w:spacing w:before="240"/>
      <w:outlineLvl w:val="9"/>
    </w:pPr>
    <w:rPr>
      <w:rFonts w:asciiTheme="majorHAnsi" w:eastAsiaTheme="majorEastAsia" w:hAnsiTheme="majorHAnsi"/>
      <w:b w:val="0"/>
      <w:color w:val="BF8F00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404FC1"/>
    <w:rPr>
      <w:color w:val="595959" w:themeColor="text1" w:themeTint="A6"/>
      <w:sz w:val="22"/>
      <w:shd w:val="clear" w:color="auto" w:fill="E6E6E6"/>
    </w:rPr>
  </w:style>
  <w:style w:type="paragraph" w:customStyle="1" w:styleId="TableTimes">
    <w:name w:val="Table Times"/>
    <w:basedOn w:val="Normal"/>
    <w:semiHidden/>
    <w:qFormat/>
    <w:rsid w:val="000B64B5"/>
    <w:pPr>
      <w:spacing w:after="0"/>
    </w:pPr>
    <w:rPr>
      <w:sz w:val="48"/>
      <w:szCs w:val="48"/>
    </w:rPr>
  </w:style>
  <w:style w:type="paragraph" w:customStyle="1" w:styleId="ImagePlaceholder">
    <w:name w:val="Image Placeholder"/>
    <w:basedOn w:val="Normal"/>
    <w:semiHidden/>
    <w:qFormat/>
    <w:rsid w:val="00FA4511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rritt.ritter/Library/Containers/com.microsoft.Word/Data/Library/Application%20Support/Microsoft/Office/16.0/DTS/Search/%7b2B374971-BCB9-C249-9562-528DACB6EB04%7dtf1016955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4262D10AA8EA4C92587CE1FA38C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BBE3C-DC93-6D47-B7EE-B1CF47EC4E54}"/>
      </w:docPartPr>
      <w:docPartBody>
        <w:p w:rsidR="005D537C" w:rsidRDefault="00052A23" w:rsidP="00052A23">
          <w:pPr>
            <w:pStyle w:val="424262D10AA8EA4C92587CE1FA38CDEC"/>
          </w:pPr>
          <w:r w:rsidRPr="00927B78">
            <w:t>Additional Information:</w:t>
          </w:r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dern DOS 9x16">
    <w:panose1 w:val="02010509010101010101"/>
    <w:charset w:val="4D"/>
    <w:family w:val="modern"/>
    <w:pitch w:val="fixed"/>
    <w:sig w:usb0="800000AF" w:usb1="100078EB" w:usb2="00000000" w:usb3="00000000" w:csb0="00000001" w:csb1="00000000"/>
  </w:font>
  <w:font w:name="Good Old DOS">
    <w:panose1 w:val="02000009000000000000"/>
    <w:charset w:val="00"/>
    <w:family w:val="modern"/>
    <w:pitch w:val="fixed"/>
    <w:sig w:usb0="80000A87" w:usb1="000018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08"/>
    <w:rsid w:val="00052A23"/>
    <w:rsid w:val="005D537C"/>
    <w:rsid w:val="00A90B08"/>
    <w:rsid w:val="00D43408"/>
    <w:rsid w:val="00F4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2"/>
    <w:qFormat/>
    <w:rsid w:val="00052A23"/>
    <w:pPr>
      <w:spacing w:after="360"/>
      <w:outlineLvl w:val="1"/>
    </w:pPr>
    <w:rPr>
      <w:rFonts w:asciiTheme="majorHAnsi" w:eastAsiaTheme="minorHAnsi" w:hAnsiTheme="majorHAnsi"/>
      <w:color w:val="FFFFFF" w:themeColor="background1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80"/>
    </w:pPr>
    <w:rPr>
      <w:rFonts w:asciiTheme="majorHAnsi" w:eastAsiaTheme="minorHAnsi" w:hAnsiTheme="majorHAnsi"/>
      <w:color w:val="E97132" w:themeColor="accent2"/>
      <w:kern w:val="0"/>
      <w:sz w:val="160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inorHAnsi" w:hAnsiTheme="majorHAnsi"/>
      <w:color w:val="E97132" w:themeColor="accent2"/>
      <w:kern w:val="0"/>
      <w:sz w:val="160"/>
      <w:szCs w:val="9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2"/>
    <w:rsid w:val="00052A23"/>
    <w:rPr>
      <w:rFonts w:asciiTheme="majorHAnsi" w:eastAsiaTheme="minorHAnsi" w:hAnsiTheme="majorHAnsi"/>
      <w:color w:val="FFFFFF" w:themeColor="background1"/>
      <w:kern w:val="0"/>
      <w:sz w:val="36"/>
      <w:szCs w:val="36"/>
      <w14:ligatures w14:val="none"/>
    </w:rPr>
  </w:style>
  <w:style w:type="paragraph" w:customStyle="1" w:styleId="424262D10AA8EA4C92587CE1FA38CDEC">
    <w:name w:val="424262D10AA8EA4C92587CE1FA38CDEC"/>
    <w:rsid w:val="00052A2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genda">
  <a:themeElements>
    <a:clrScheme name="Custom 120">
      <a:dk1>
        <a:sysClr val="windowText" lastClr="000000"/>
      </a:dk1>
      <a:lt1>
        <a:sysClr val="window" lastClr="FFFFFF"/>
      </a:lt1>
      <a:dk2>
        <a:srgbClr val="1B251E"/>
      </a:dk2>
      <a:lt2>
        <a:srgbClr val="E7E6E6"/>
      </a:lt2>
      <a:accent1>
        <a:srgbClr val="FFC000"/>
      </a:accent1>
      <a:accent2>
        <a:srgbClr val="E86538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71">
      <a:majorFont>
        <a:latin typeface="Californian FB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1FF53D-A47F-42D1-8BB3-BCED5C26C8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E871DFA-F65F-44F0-A16E-1ED7443BCE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259CA-5B8C-4DD0-82AD-F63772A1DC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4DD265-B4FC-7B47-A40D-26207F7FD06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{2B374971-BCB9-C249-9562-528DACB6EB04}tf10169557_win32.dotx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2024-03-12T14:56:00Z</dcterms:created>
  <dcterms:modified xsi:type="dcterms:W3CDTF">2024-03-12T16:26:00Z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